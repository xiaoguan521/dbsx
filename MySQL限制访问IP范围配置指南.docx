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23ABF">
      <w:pPr>
        <w:pStyle w:val="2"/>
        <w:numPr>
          <w:numId w:val="0"/>
        </w:numPr>
        <w:tabs>
          <w:tab w:val="clear" w:pos="360"/>
        </w:tabs>
        <w:ind w:leftChars="0"/>
      </w:pPr>
      <w:bookmarkStart w:id="0" w:name="mysql-限制访问的ip范围配置指南"/>
      <w:r>
        <w:t xml:space="preserve">MySQL </w:t>
      </w:r>
      <w:r>
        <w:rPr>
          <w:rFonts w:hint="eastAsia"/>
        </w:rPr>
        <w:t>限制访问的IP范围配置指南</w:t>
      </w:r>
    </w:p>
    <w:p w14:paraId="51BCA700">
      <w:r>
        <w:rPr>
          <w:rFonts w:hint="eastAsia"/>
        </w:rPr>
        <w:t>本文档详细介绍如何在</w:t>
      </w:r>
      <w:r>
        <w:t xml:space="preserve"> MySQL </w:t>
      </w:r>
      <w:r>
        <w:rPr>
          <w:rFonts w:hint="eastAsia"/>
        </w:rPr>
        <w:t>数据库中配置</w:t>
      </w:r>
      <w:r>
        <w:t xml:space="preserve"> IP </w:t>
      </w:r>
      <w:r>
        <w:rPr>
          <w:rFonts w:hint="eastAsia"/>
        </w:rPr>
        <w:t>访问限制，实现网络层面的访问控制，符合等保三级对网络访问控制的安全要求。</w:t>
      </w:r>
    </w:p>
    <w:p w14:paraId="270E1035">
      <w:pPr>
        <w:pStyle w:val="3"/>
        <w:numPr>
          <w:numId w:val="0"/>
        </w:numPr>
        <w:tabs>
          <w:tab w:val="clear" w:pos="576"/>
        </w:tabs>
        <w:ind w:leftChars="0"/>
      </w:pPr>
      <w:bookmarkStart w:id="1" w:name="目录"/>
      <w:r>
        <w:rPr>
          <w:rFonts w:hint="eastAsia"/>
        </w:rPr>
        <w:t>目录</w:t>
      </w:r>
      <w:bookmarkStart w:id="35" w:name="_GoBack"/>
      <w:bookmarkEnd w:id="35"/>
    </w:p>
    <w:p w14:paraId="04414FA4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"Xdf370bae5c8c51c1cf31c7ca53fd3c82d4d170d" \h </w:instrText>
      </w:r>
      <w:r>
        <w:fldChar w:fldCharType="separate"/>
      </w:r>
      <w:r>
        <w:rPr>
          <w:rStyle w:val="37"/>
        </w:rPr>
        <w:t xml:space="preserve">1. </w:t>
      </w:r>
      <w:r>
        <w:rPr>
          <w:rStyle w:val="37"/>
          <w:rFonts w:hint="eastAsia"/>
        </w:rPr>
        <w:t>概述</w:t>
      </w:r>
      <w:r>
        <w:rPr>
          <w:rStyle w:val="38"/>
          <w:rFonts w:hint="eastAsia"/>
        </w:rPr>
        <w:fldChar w:fldCharType="end"/>
      </w:r>
    </w:p>
    <w:p w14:paraId="3EA052ED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"Xef55f76d43d21f9a12a9fc08976b05aada383cb" \h </w:instrText>
      </w:r>
      <w:r>
        <w:fldChar w:fldCharType="separate"/>
      </w:r>
      <w:r>
        <w:rPr>
          <w:rStyle w:val="38"/>
        </w:rPr>
        <w:t xml:space="preserve">2. MySQL </w:t>
      </w:r>
      <w:r>
        <w:rPr>
          <w:rStyle w:val="38"/>
          <w:rFonts w:hint="eastAsia"/>
        </w:rPr>
        <w:t>用户主机限制原理</w:t>
      </w:r>
      <w:r>
        <w:rPr>
          <w:rStyle w:val="38"/>
          <w:rFonts w:hint="eastAsia"/>
        </w:rPr>
        <w:fldChar w:fldCharType="end"/>
      </w:r>
    </w:p>
    <w:p w14:paraId="59C46D3E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"X84df04c7ecc087d85a9f172704441b39251d345" \h </w:instrText>
      </w:r>
      <w:r>
        <w:fldChar w:fldCharType="separate"/>
      </w:r>
      <w:r>
        <w:rPr>
          <w:rStyle w:val="38"/>
        </w:rPr>
        <w:t xml:space="preserve">3. </w:t>
      </w:r>
      <w:r>
        <w:rPr>
          <w:rStyle w:val="38"/>
          <w:rFonts w:hint="eastAsia"/>
        </w:rPr>
        <w:t>环境准备</w:t>
      </w:r>
      <w:r>
        <w:rPr>
          <w:rStyle w:val="38"/>
          <w:rFonts w:hint="eastAsia"/>
        </w:rPr>
        <w:fldChar w:fldCharType="end"/>
      </w:r>
    </w:p>
    <w:p w14:paraId="650432A8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"X849b8ff2d4cf43e6061780bed07ea0d21689ca0" \h </w:instrText>
      </w:r>
      <w:r>
        <w:fldChar w:fldCharType="separate"/>
      </w:r>
      <w:r>
        <w:rPr>
          <w:rStyle w:val="38"/>
        </w:rPr>
        <w:t xml:space="preserve">4. </w:t>
      </w:r>
      <w:r>
        <w:rPr>
          <w:rStyle w:val="38"/>
          <w:rFonts w:hint="eastAsia"/>
        </w:rPr>
        <w:t>基础</w:t>
      </w:r>
      <w:r>
        <w:rPr>
          <w:rStyle w:val="38"/>
        </w:rPr>
        <w:t xml:space="preserve"> IP </w:t>
      </w:r>
      <w:r>
        <w:rPr>
          <w:rStyle w:val="38"/>
          <w:rFonts w:hint="eastAsia"/>
        </w:rPr>
        <w:t>限制配置</w:t>
      </w:r>
      <w:r>
        <w:rPr>
          <w:rStyle w:val="38"/>
          <w:rFonts w:hint="eastAsia"/>
        </w:rPr>
        <w:fldChar w:fldCharType="end"/>
      </w:r>
    </w:p>
    <w:p w14:paraId="4AC62FC9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"X99306743791d89149c5e23bba75dc68ac3b1d5b" \h </w:instrText>
      </w:r>
      <w:r>
        <w:fldChar w:fldCharType="separate"/>
      </w:r>
      <w:r>
        <w:rPr>
          <w:rStyle w:val="38"/>
        </w:rPr>
        <w:t xml:space="preserve">5. </w:t>
      </w:r>
      <w:r>
        <w:rPr>
          <w:rStyle w:val="38"/>
          <w:rFonts w:hint="eastAsia"/>
        </w:rPr>
        <w:t>高级访问控制配置</w:t>
      </w:r>
      <w:r>
        <w:rPr>
          <w:rStyle w:val="38"/>
          <w:rFonts w:hint="eastAsia"/>
        </w:rPr>
        <w:fldChar w:fldCharType="end"/>
      </w:r>
    </w:p>
    <w:p w14:paraId="386FB30B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"Xd764219e52b2d36c3892c33228a428c50532ffa" \h </w:instrText>
      </w:r>
      <w:r>
        <w:fldChar w:fldCharType="separate"/>
      </w:r>
      <w:r>
        <w:rPr>
          <w:rStyle w:val="38"/>
        </w:rPr>
        <w:t xml:space="preserve">6. </w:t>
      </w:r>
      <w:r>
        <w:rPr>
          <w:rStyle w:val="38"/>
          <w:rFonts w:hint="eastAsia"/>
        </w:rPr>
        <w:t>防火墙级别的访问控制</w:t>
      </w:r>
      <w:r>
        <w:rPr>
          <w:rStyle w:val="38"/>
          <w:rFonts w:hint="eastAsia"/>
        </w:rPr>
        <w:fldChar w:fldCharType="end"/>
      </w:r>
    </w:p>
    <w:p w14:paraId="0FBA990E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"X7eb7f3739402245973767e23578d06da0648deb" \h </w:instrText>
      </w:r>
      <w:r>
        <w:fldChar w:fldCharType="separate"/>
      </w:r>
      <w:r>
        <w:rPr>
          <w:rStyle w:val="38"/>
        </w:rPr>
        <w:t xml:space="preserve">7. MySQL </w:t>
      </w:r>
      <w:r>
        <w:rPr>
          <w:rStyle w:val="38"/>
          <w:rFonts w:hint="eastAsia"/>
        </w:rPr>
        <w:t>配置文件访问控制</w:t>
      </w:r>
      <w:r>
        <w:rPr>
          <w:rStyle w:val="38"/>
          <w:rFonts w:hint="eastAsia"/>
        </w:rPr>
        <w:fldChar w:fldCharType="end"/>
      </w:r>
    </w:p>
    <w:p w14:paraId="4CDB042B">
      <w:pPr>
        <w:numPr>
          <w:numId w:val="0"/>
        </w:numPr>
        <w:ind w:left="360" w:leftChars="0"/>
      </w:pPr>
      <w:r>
        <w:fldChar w:fldCharType="begin"/>
      </w:r>
      <w:r>
        <w:instrText xml:space="preserve"> HYPERLINK \l "Xb48c29d0d68889d0560e435c1aa8905d09a4c29" \h </w:instrText>
      </w:r>
      <w:r>
        <w:fldChar w:fldCharType="separate"/>
      </w:r>
      <w:r>
        <w:rPr>
          <w:rStyle w:val="38"/>
        </w:rPr>
        <w:t xml:space="preserve">8. </w:t>
      </w:r>
      <w:r>
        <w:rPr>
          <w:rStyle w:val="38"/>
          <w:rFonts w:hint="eastAsia"/>
        </w:rPr>
        <w:t>访问控制验证与测试</w:t>
      </w:r>
      <w:r>
        <w:rPr>
          <w:rStyle w:val="38"/>
          <w:rFonts w:hint="eastAsia"/>
        </w:rPr>
        <w:fldChar w:fldCharType="end"/>
      </w:r>
    </w:p>
    <w:p w14:paraId="5273428B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8156E10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概述"/>
      <w:r>
        <w:t xml:space="preserve">1. </w:t>
      </w:r>
      <w:r>
        <w:rPr>
          <w:rFonts w:hint="eastAsia"/>
        </w:rPr>
        <w:t>概述</w:t>
      </w:r>
    </w:p>
    <w:p w14:paraId="2A6BFA02">
      <w:pPr>
        <w:pStyle w:val="5"/>
        <w:numPr>
          <w:numId w:val="0"/>
        </w:numPr>
        <w:tabs>
          <w:tab w:val="clear" w:pos="1080"/>
        </w:tabs>
        <w:ind w:leftChars="0"/>
      </w:pPr>
      <w:bookmarkStart w:id="3" w:name="访问控制的重要性"/>
      <w:r>
        <w:t xml:space="preserve">1.1 </w:t>
      </w:r>
      <w:r>
        <w:rPr>
          <w:rFonts w:hint="eastAsia"/>
        </w:rPr>
        <w:t>访问控制的重要性</w:t>
      </w:r>
    </w:p>
    <w:p w14:paraId="7B91746A">
      <w:r>
        <w:rPr>
          <w:rFonts w:hint="eastAsia"/>
        </w:rPr>
        <w:t>根据等保三级要求，数据库系统必须实现严格的网络访问控制，包括：</w:t>
      </w:r>
    </w:p>
    <w:p w14:paraId="52597EE2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网络层访问控制</w:t>
      </w:r>
      <w:r>
        <w:rPr>
          <w:rFonts w:hint="eastAsia"/>
        </w:rPr>
        <w:t>：通过</w:t>
      </w:r>
      <w:r>
        <w:t xml:space="preserve"> IP </w:t>
      </w:r>
      <w:r>
        <w:rPr>
          <w:rFonts w:hint="eastAsia"/>
        </w:rPr>
        <w:t>地址限制数据库连接</w:t>
      </w:r>
    </w:p>
    <w:p w14:paraId="2136F95E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用户级访问控制</w:t>
      </w:r>
      <w:r>
        <w:rPr>
          <w:rFonts w:hint="eastAsia"/>
        </w:rPr>
        <w:t>：为不同用户设置不同的主机访问范围</w:t>
      </w:r>
    </w:p>
    <w:p w14:paraId="465C7CD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端口级访问控制</w:t>
      </w:r>
      <w:r>
        <w:rPr>
          <w:rFonts w:hint="eastAsia"/>
        </w:rPr>
        <w:t>：限制数据库服务端口的访问</w:t>
      </w:r>
    </w:p>
    <w:p w14:paraId="557D1C3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地理位置控制</w:t>
      </w:r>
      <w:r>
        <w:rPr>
          <w:rFonts w:hint="eastAsia"/>
        </w:rPr>
        <w:t>：基于网络位置的访问策略</w:t>
      </w:r>
    </w:p>
    <w:bookmarkEnd w:id="3"/>
    <w:p w14:paraId="0F74AAA3">
      <w:pPr>
        <w:pStyle w:val="5"/>
        <w:numPr>
          <w:numId w:val="0"/>
        </w:numPr>
        <w:tabs>
          <w:tab w:val="clear" w:pos="1080"/>
        </w:tabs>
        <w:ind w:leftChars="0"/>
      </w:pPr>
      <w:bookmarkStart w:id="4" w:name="多层防护体系"/>
      <w:r>
        <w:t xml:space="preserve">1.2 </w:t>
      </w:r>
      <w:r>
        <w:rPr>
          <w:rFonts w:hint="eastAsia"/>
        </w:rPr>
        <w:t>多层防护体系</w:t>
      </w:r>
    </w:p>
    <w:p w14:paraId="3F21EC01">
      <w:pPr>
        <w:pStyle w:val="71"/>
      </w:pPr>
      <w:r>
        <w:rPr>
          <w:rFonts w:hint="eastAsia"/>
        </w:rPr>
        <w:t>外部网络</w:t>
      </w:r>
      <w:r>
        <w:t xml:space="preserve"> → </w:t>
      </w:r>
      <w:r>
        <w:rPr>
          <w:rFonts w:hint="eastAsia"/>
        </w:rPr>
        <w:t>防火墙/网关</w:t>
      </w:r>
      <w:r>
        <w:t xml:space="preserve"> → </w:t>
      </w:r>
      <w:r>
        <w:rPr>
          <w:rFonts w:hint="eastAsia"/>
        </w:rPr>
        <w:t>操作系统防火墙</w:t>
      </w:r>
      <w:r>
        <w:t xml:space="preserve"> → MySQL bind-address → MySQL </w:t>
      </w:r>
      <w:r>
        <w:rPr>
          <w:rFonts w:hint="eastAsia"/>
        </w:rPr>
        <w:t>用户主机限制</w:t>
      </w:r>
      <w:r>
        <w:t xml:space="preserve"> → </w:t>
      </w:r>
      <w:r>
        <w:rPr>
          <w:rFonts w:hint="eastAsia"/>
        </w:rPr>
        <w:t>数据库连接</w:t>
      </w:r>
    </w:p>
    <w:bookmarkEnd w:id="2"/>
    <w:bookmarkEnd w:id="4"/>
    <w:p w14:paraId="60912B33">
      <w:pPr>
        <w:pStyle w:val="3"/>
        <w:numPr>
          <w:numId w:val="0"/>
        </w:numPr>
        <w:tabs>
          <w:tab w:val="clear" w:pos="576"/>
        </w:tabs>
        <w:ind w:leftChars="0"/>
      </w:pPr>
      <w:bookmarkStart w:id="5" w:name="mysql-用户主机限制原理"/>
      <w:r>
        <w:t xml:space="preserve">2. MySQL </w:t>
      </w:r>
      <w:r>
        <w:rPr>
          <w:rFonts w:hint="eastAsia"/>
        </w:rPr>
        <w:t>用户主机限制原理</w:t>
      </w:r>
    </w:p>
    <w:p w14:paraId="0FA81595">
      <w:pPr>
        <w:pStyle w:val="5"/>
        <w:numPr>
          <w:numId w:val="0"/>
        </w:numPr>
        <w:tabs>
          <w:tab w:val="clear" w:pos="1080"/>
        </w:tabs>
        <w:ind w:leftChars="0"/>
      </w:pPr>
      <w:bookmarkStart w:id="6" w:name="mysql-用户账户格式"/>
      <w:r>
        <w:t xml:space="preserve">2.1 MySQL </w:t>
      </w:r>
      <w:r>
        <w:rPr>
          <w:rFonts w:hint="eastAsia"/>
        </w:rPr>
        <w:t>用户账户格式</w:t>
      </w:r>
    </w:p>
    <w:p w14:paraId="7B43D223">
      <w:r>
        <w:t xml:space="preserve">MySQL </w:t>
      </w:r>
      <w:r>
        <w:rPr>
          <w:rFonts w:hint="eastAsia"/>
        </w:rPr>
        <w:t>中的用户账户由用户名和主机名两部分组成：</w:t>
      </w:r>
      <w:r>
        <w:t>'username'@'hostname'</w:t>
      </w:r>
    </w:p>
    <w:p w14:paraId="3E325971">
      <w:pPr>
        <w:pStyle w:val="71"/>
      </w:pPr>
      <w:r>
        <w:rPr>
          <w:rStyle w:val="84"/>
        </w:rPr>
        <w:t>-- 用户账户格式示例</w:t>
      </w:r>
      <w:r>
        <w:br w:type="textWrapping"/>
      </w:r>
      <w:r>
        <w:rPr>
          <w:rStyle w:val="80"/>
        </w:rPr>
        <w:t>'root'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         </w:t>
      </w:r>
      <w:r>
        <w:rPr>
          <w:rStyle w:val="84"/>
        </w:rPr>
        <w:t>-- 只允许本地连接</w:t>
      </w:r>
      <w:r>
        <w:br w:type="textWrapping"/>
      </w:r>
      <w:r>
        <w:rPr>
          <w:rStyle w:val="80"/>
        </w:rPr>
        <w:t>'user'</w:t>
      </w:r>
      <w:r>
        <w:rPr>
          <w:rStyle w:val="102"/>
        </w:rPr>
        <w:t>@</w:t>
      </w:r>
      <w:r>
        <w:rPr>
          <w:rStyle w:val="80"/>
        </w:rPr>
        <w:t>'192.168.1.100'</w:t>
      </w:r>
      <w:r>
        <w:rPr>
          <w:rStyle w:val="102"/>
        </w:rPr>
        <w:t xml:space="preserve">      </w:t>
      </w:r>
      <w:r>
        <w:rPr>
          <w:rStyle w:val="84"/>
        </w:rPr>
        <w:t>-- 只允许特定IP连接</w:t>
      </w:r>
      <w:r>
        <w:br w:type="textWrapping"/>
      </w:r>
      <w:r>
        <w:rPr>
          <w:rStyle w:val="80"/>
        </w:rPr>
        <w:t>'app'</w:t>
      </w:r>
      <w:r>
        <w:rPr>
          <w:rStyle w:val="102"/>
        </w:rPr>
        <w:t>@</w:t>
      </w:r>
      <w:r>
        <w:rPr>
          <w:rStyle w:val="80"/>
        </w:rPr>
        <w:t>'192.168.1.%'</w:t>
      </w:r>
      <w:r>
        <w:rPr>
          <w:rStyle w:val="102"/>
        </w:rPr>
        <w:t xml:space="preserve">         </w:t>
      </w:r>
      <w:r>
        <w:rPr>
          <w:rStyle w:val="84"/>
        </w:rPr>
        <w:t>-- 允许网段连接</w:t>
      </w:r>
      <w:r>
        <w:br w:type="textWrapping"/>
      </w:r>
      <w:r>
        <w:rPr>
          <w:rStyle w:val="80"/>
        </w:rPr>
        <w:t>'admin'</w:t>
      </w:r>
      <w:r>
        <w:rPr>
          <w:rStyle w:val="102"/>
        </w:rPr>
        <w:t>@</w:t>
      </w:r>
      <w:r>
        <w:rPr>
          <w:rStyle w:val="80"/>
        </w:rPr>
        <w:t>'%.example.com'</w:t>
      </w:r>
      <w:r>
        <w:rPr>
          <w:rStyle w:val="102"/>
        </w:rPr>
        <w:t xml:space="preserve">     </w:t>
      </w:r>
      <w:r>
        <w:rPr>
          <w:rStyle w:val="84"/>
        </w:rPr>
        <w:t>-- 允许特定域名连接</w:t>
      </w:r>
      <w:r>
        <w:br w:type="textWrapping"/>
      </w:r>
      <w:r>
        <w:rPr>
          <w:rStyle w:val="80"/>
        </w:rPr>
        <w:t>'guest'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                </w:t>
      </w:r>
      <w:r>
        <w:rPr>
          <w:rStyle w:val="84"/>
        </w:rPr>
        <w:t>-- 允许任何主机连接（不推荐）</w:t>
      </w:r>
    </w:p>
    <w:bookmarkEnd w:id="6"/>
    <w:p w14:paraId="0061B5C6">
      <w:pPr>
        <w:pStyle w:val="5"/>
        <w:numPr>
          <w:numId w:val="0"/>
        </w:numPr>
        <w:tabs>
          <w:tab w:val="clear" w:pos="1080"/>
        </w:tabs>
        <w:ind w:leftChars="0"/>
      </w:pPr>
      <w:bookmarkStart w:id="7" w:name="主机名通配符"/>
      <w:r>
        <w:t xml:space="preserve">2.2 </w:t>
      </w:r>
      <w:r>
        <w:rPr>
          <w:rFonts w:hint="eastAsia"/>
        </w:rPr>
        <w:t>主机名通配符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896"/>
        <w:gridCol w:w="1319"/>
        <w:gridCol w:w="2532"/>
      </w:tblGrid>
      <w:tr w14:paraId="2A935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91AE7CB">
            <w:r>
              <w:rPr>
                <w:rFonts w:hint="eastAsia"/>
              </w:rPr>
              <w:t>通配符</w:t>
            </w:r>
          </w:p>
        </w:tc>
        <w:tc>
          <w:p w14:paraId="26CFEB91">
            <w:r>
              <w:rPr>
                <w:rFonts w:hint="eastAsia"/>
              </w:rPr>
              <w:t>含义</w:t>
            </w:r>
          </w:p>
        </w:tc>
        <w:tc>
          <w:p w14:paraId="1077A51B">
            <w:r>
              <w:rPr>
                <w:rFonts w:hint="eastAsia"/>
              </w:rPr>
              <w:t>示例</w:t>
            </w:r>
          </w:p>
        </w:tc>
        <w:tc>
          <w:p w14:paraId="3129D6B9">
            <w:r>
              <w:rPr>
                <w:rFonts w:hint="eastAsia"/>
              </w:rPr>
              <w:t>说明</w:t>
            </w:r>
          </w:p>
        </w:tc>
      </w:tr>
      <w:tr w14:paraId="289322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C4C6EE">
            <w:r>
              <w:t>%</w:t>
            </w:r>
          </w:p>
        </w:tc>
        <w:tc>
          <w:p w14:paraId="48E43B37">
            <w:r>
              <w:rPr>
                <w:rFonts w:hint="eastAsia"/>
              </w:rPr>
              <w:t>匹配任意字符序列</w:t>
            </w:r>
          </w:p>
        </w:tc>
        <w:tc>
          <w:p w14:paraId="5DD47226">
            <w:r>
              <w:t>192.168.1.%</w:t>
            </w:r>
          </w:p>
        </w:tc>
        <w:tc>
          <w:p w14:paraId="603827C2">
            <w:r>
              <w:rPr>
                <w:rFonts w:hint="eastAsia"/>
              </w:rPr>
              <w:t>匹配</w:t>
            </w:r>
            <w:r>
              <w:t xml:space="preserve"> 192.168.1.0/24 </w:t>
            </w:r>
            <w:r>
              <w:rPr>
                <w:rFonts w:hint="eastAsia"/>
              </w:rPr>
              <w:t>网段</w:t>
            </w:r>
          </w:p>
        </w:tc>
      </w:tr>
      <w:tr w14:paraId="3DF312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11BE89">
            <w:r>
              <w:t>_</w:t>
            </w:r>
          </w:p>
        </w:tc>
        <w:tc>
          <w:p w14:paraId="07259CA9">
            <w:r>
              <w:rPr>
                <w:rFonts w:hint="eastAsia"/>
              </w:rPr>
              <w:t>匹配单个字符</w:t>
            </w:r>
          </w:p>
        </w:tc>
        <w:tc>
          <w:p w14:paraId="0BF129D6">
            <w:r>
              <w:t>192.168.1.1_</w:t>
            </w:r>
          </w:p>
        </w:tc>
        <w:tc>
          <w:p w14:paraId="5F20F7E5">
            <w:r>
              <w:rPr>
                <w:rFonts w:hint="eastAsia"/>
              </w:rPr>
              <w:t>匹配如</w:t>
            </w:r>
            <w:r>
              <w:t xml:space="preserve"> 192.168.1.10-19</w:t>
            </w:r>
          </w:p>
        </w:tc>
      </w:tr>
      <w:tr w14:paraId="1D03D9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F669E2">
            <w:r>
              <w:t>localhost</w:t>
            </w:r>
          </w:p>
        </w:tc>
        <w:tc>
          <w:p w14:paraId="4E7F1063">
            <w:r>
              <w:rPr>
                <w:rFonts w:hint="eastAsia"/>
              </w:rPr>
              <w:t>本地连接</w:t>
            </w:r>
          </w:p>
        </w:tc>
        <w:tc>
          <w:p w14:paraId="3F8F9AEE">
            <w:r>
              <w:t>localhost</w:t>
            </w:r>
          </w:p>
        </w:tc>
        <w:tc>
          <w:p w14:paraId="222DB24B">
            <w:r>
              <w:rPr>
                <w:rFonts w:hint="eastAsia"/>
              </w:rPr>
              <w:t>仅本机连接</w:t>
            </w:r>
          </w:p>
        </w:tc>
      </w:tr>
      <w:tr w14:paraId="72A2E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C40D9FB">
            <w:r>
              <w:t>127.0.0.1</w:t>
            </w:r>
          </w:p>
        </w:tc>
        <w:tc>
          <w:p w14:paraId="3DB80330">
            <w:r>
              <w:rPr>
                <w:rFonts w:hint="eastAsia"/>
              </w:rPr>
              <w:t>本地IP</w:t>
            </w:r>
          </w:p>
        </w:tc>
        <w:tc>
          <w:p w14:paraId="004CF838">
            <w:r>
              <w:t>127.0.0.1</w:t>
            </w:r>
          </w:p>
        </w:tc>
        <w:tc>
          <w:p w14:paraId="600ADCEB">
            <w:r>
              <w:rPr>
                <w:rFonts w:hint="eastAsia"/>
              </w:rPr>
              <w:t>本机回环地址</w:t>
            </w:r>
          </w:p>
        </w:tc>
      </w:tr>
      <w:bookmarkEnd w:id="5"/>
      <w:bookmarkEnd w:id="7"/>
    </w:tbl>
    <w:p w14:paraId="64B4E00B">
      <w:pPr>
        <w:pStyle w:val="3"/>
        <w:numPr>
          <w:numId w:val="0"/>
        </w:numPr>
        <w:tabs>
          <w:tab w:val="clear" w:pos="576"/>
        </w:tabs>
        <w:ind w:leftChars="0"/>
      </w:pPr>
      <w:bookmarkStart w:id="8" w:name="环境准备"/>
      <w:r>
        <w:t xml:space="preserve">3. </w:t>
      </w:r>
      <w:r>
        <w:rPr>
          <w:rFonts w:hint="eastAsia"/>
        </w:rPr>
        <w:t>环境准备</w:t>
      </w:r>
    </w:p>
    <w:p w14:paraId="1DB054A3">
      <w:pPr>
        <w:pStyle w:val="5"/>
        <w:numPr>
          <w:numId w:val="0"/>
        </w:numPr>
        <w:tabs>
          <w:tab w:val="clear" w:pos="1080"/>
        </w:tabs>
        <w:ind w:leftChars="0"/>
      </w:pPr>
      <w:bookmarkStart w:id="9" w:name="前提条件"/>
      <w:r>
        <w:t xml:space="preserve">3.1 </w:t>
      </w:r>
      <w:r>
        <w:rPr>
          <w:rFonts w:hint="eastAsia"/>
        </w:rPr>
        <w:t>前提条件</w:t>
      </w:r>
    </w:p>
    <w:p w14:paraId="6D79689F">
      <w:pPr>
        <w:numPr>
          <w:numId w:val="0"/>
        </w:numPr>
        <w:ind w:left="360" w:leftChars="0"/>
      </w:pPr>
      <w:r>
        <w:t xml:space="preserve">MySQL 5.7 </w:t>
      </w:r>
      <w:r>
        <w:rPr>
          <w:rFonts w:hint="eastAsia"/>
        </w:rPr>
        <w:t>或更高版本</w:t>
      </w:r>
    </w:p>
    <w:p w14:paraId="53E4E3DE">
      <w:pPr>
        <w:numPr>
          <w:numId w:val="0"/>
        </w:numPr>
        <w:ind w:left="360" w:leftChars="0"/>
      </w:pPr>
      <w:r>
        <w:rPr>
          <w:rFonts w:hint="eastAsia"/>
        </w:rPr>
        <w:t>具有</w:t>
      </w:r>
      <w:r>
        <w:t xml:space="preserve"> root </w:t>
      </w:r>
      <w:r>
        <w:rPr>
          <w:rFonts w:hint="eastAsia"/>
        </w:rPr>
        <w:t>权限的</w:t>
      </w:r>
      <w:r>
        <w:t xml:space="preserve"> MySQL </w:t>
      </w:r>
      <w:r>
        <w:rPr>
          <w:rFonts w:hint="eastAsia"/>
        </w:rPr>
        <w:t>管理员账户</w:t>
      </w:r>
    </w:p>
    <w:p w14:paraId="0C59623C">
      <w:pPr>
        <w:numPr>
          <w:numId w:val="0"/>
        </w:numPr>
        <w:ind w:left="360" w:leftChars="0"/>
      </w:pPr>
      <w:r>
        <w:rPr>
          <w:rFonts w:hint="eastAsia"/>
        </w:rPr>
        <w:t>网络规划文档（IP</w:t>
      </w:r>
      <w:r>
        <w:t xml:space="preserve"> </w:t>
      </w:r>
      <w:r>
        <w:rPr>
          <w:rFonts w:hint="eastAsia"/>
        </w:rPr>
        <w:t>地址段分配）</w:t>
      </w:r>
    </w:p>
    <w:p w14:paraId="399C70A4">
      <w:pPr>
        <w:numPr>
          <w:numId w:val="0"/>
        </w:numPr>
        <w:ind w:left="360" w:leftChars="0"/>
      </w:pPr>
      <w:r>
        <w:rPr>
          <w:rFonts w:hint="eastAsia"/>
        </w:rPr>
        <w:t>防火墙管理权限（如果需要）</w:t>
      </w:r>
    </w:p>
    <w:bookmarkEnd w:id="9"/>
    <w:p w14:paraId="1BE9E2F2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网络环境规划示例"/>
      <w:r>
        <w:t xml:space="preserve">3.2 </w:t>
      </w:r>
      <w:r>
        <w:rPr>
          <w:rFonts w:hint="eastAsia"/>
        </w:rPr>
        <w:t>网络环境规划示例</w:t>
      </w:r>
    </w:p>
    <w:p w14:paraId="1B19A318">
      <w:pPr>
        <w:pStyle w:val="71"/>
      </w:pPr>
      <w:r>
        <w:rPr>
          <w:rStyle w:val="84"/>
        </w:rPr>
        <w:t># 网络环境示例</w:t>
      </w:r>
      <w:r>
        <w:br w:type="textWrapping"/>
      </w:r>
      <w:r>
        <w:rPr>
          <w:rStyle w:val="84"/>
        </w:rPr>
        <w:t># 管理网段：192.168.10.0/24</w:t>
      </w:r>
      <w:r>
        <w:br w:type="textWrapping"/>
      </w:r>
      <w:r>
        <w:rPr>
          <w:rStyle w:val="84"/>
        </w:rPr>
        <w:t># 应用服务器网段：192.168.20.0/24</w:t>
      </w:r>
      <w:r>
        <w:br w:type="textWrapping"/>
      </w:r>
      <w:r>
        <w:rPr>
          <w:rStyle w:val="84"/>
        </w:rPr>
        <w:t># 办公网段：192.168.30.0/24</w:t>
      </w:r>
      <w:r>
        <w:br w:type="textWrapping"/>
      </w:r>
      <w:r>
        <w:rPr>
          <w:rStyle w:val="84"/>
        </w:rPr>
        <w:t># 数据库服务器：192.168.10.100</w:t>
      </w:r>
    </w:p>
    <w:bookmarkEnd w:id="10"/>
    <w:p w14:paraId="2B960769">
      <w:pPr>
        <w:pStyle w:val="5"/>
        <w:numPr>
          <w:numId w:val="0"/>
        </w:numPr>
        <w:tabs>
          <w:tab w:val="clear" w:pos="1080"/>
        </w:tabs>
        <w:ind w:leftChars="0"/>
      </w:pPr>
      <w:bookmarkStart w:id="11" w:name="连接到-mysql"/>
      <w:r>
        <w:t xml:space="preserve">3.3 </w:t>
      </w:r>
      <w:r>
        <w:rPr>
          <w:rFonts w:hint="eastAsia"/>
        </w:rPr>
        <w:t>连接到</w:t>
      </w:r>
      <w:r>
        <w:t xml:space="preserve"> MySQL</w:t>
      </w:r>
    </w:p>
    <w:p w14:paraId="16967720">
      <w:pPr>
        <w:pStyle w:val="71"/>
      </w:pPr>
      <w:r>
        <w:rPr>
          <w:rStyle w:val="84"/>
        </w:rPr>
        <w:t># 使用 root 账户连接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localhost</w:t>
      </w:r>
    </w:p>
    <w:bookmarkEnd w:id="8"/>
    <w:bookmarkEnd w:id="11"/>
    <w:p w14:paraId="070AC591">
      <w:pPr>
        <w:pStyle w:val="3"/>
        <w:numPr>
          <w:numId w:val="0"/>
        </w:numPr>
        <w:tabs>
          <w:tab w:val="clear" w:pos="576"/>
        </w:tabs>
        <w:ind w:leftChars="0"/>
      </w:pPr>
      <w:bookmarkStart w:id="12" w:name="基础-ip-限制配置"/>
      <w:r>
        <w:t xml:space="preserve">4. </w:t>
      </w:r>
      <w:r>
        <w:rPr>
          <w:rFonts w:hint="eastAsia"/>
        </w:rPr>
        <w:t>基础</w:t>
      </w:r>
      <w:r>
        <w:t xml:space="preserve"> IP </w:t>
      </w:r>
      <w:r>
        <w:rPr>
          <w:rFonts w:hint="eastAsia"/>
        </w:rPr>
        <w:t>限制配置</w:t>
      </w:r>
    </w:p>
    <w:p w14:paraId="27A4545F">
      <w:pPr>
        <w:pStyle w:val="5"/>
        <w:numPr>
          <w:numId w:val="0"/>
        </w:numPr>
        <w:tabs>
          <w:tab w:val="clear" w:pos="1080"/>
        </w:tabs>
        <w:ind w:leftChars="0"/>
      </w:pPr>
      <w:bookmarkStart w:id="13" w:name="查看现有用户和主机限制"/>
      <w:r>
        <w:t xml:space="preserve">4.1 </w:t>
      </w:r>
      <w:r>
        <w:rPr>
          <w:rFonts w:hint="eastAsia"/>
        </w:rPr>
        <w:t>查看现有用户和主机限制</w:t>
      </w:r>
    </w:p>
    <w:p w14:paraId="6F7E937A">
      <w:pPr>
        <w:pStyle w:val="71"/>
      </w:pPr>
      <w:r>
        <w:rPr>
          <w:rStyle w:val="84"/>
        </w:rPr>
        <w:t>-- 查看所有用户及其主机限制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host, authentication_string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ORDER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>, host;</w:t>
      </w:r>
      <w:r>
        <w:br w:type="textWrapping"/>
      </w:r>
      <w:r>
        <w:br w:type="textWrapping"/>
      </w:r>
      <w:r>
        <w:rPr>
          <w:rStyle w:val="84"/>
        </w:rPr>
        <w:t>-- 查看特定用户的主机限制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WHERE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'root'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查看当前连接信息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>(), CURRENT_USER(), CONNECTION_ID();</w:t>
      </w:r>
    </w:p>
    <w:bookmarkEnd w:id="13"/>
    <w:p w14:paraId="1C41F2B4">
      <w:pPr>
        <w:pStyle w:val="5"/>
        <w:numPr>
          <w:numId w:val="0"/>
        </w:numPr>
        <w:tabs>
          <w:tab w:val="clear" w:pos="1080"/>
        </w:tabs>
        <w:ind w:leftChars="0"/>
      </w:pPr>
      <w:bookmarkStart w:id="14" w:name="创建限制特定ip的用户"/>
      <w:r>
        <w:t xml:space="preserve">4.2 </w:t>
      </w:r>
      <w:r>
        <w:rPr>
          <w:rFonts w:hint="eastAsia"/>
        </w:rPr>
        <w:t>创建限制特定IP的用户</w:t>
      </w:r>
    </w:p>
    <w:p w14:paraId="76D29119">
      <w:pPr>
        <w:pStyle w:val="71"/>
      </w:pPr>
      <w:r>
        <w:rPr>
          <w:rStyle w:val="84"/>
        </w:rPr>
        <w:t>-- 创建只能从特定IP连接的用户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'192.168.20.10'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'AppUser@2024!'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'192.168.20.10'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创建只能从特定网段连接的用户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'web_user'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'WebUser@2024!'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web_db.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'web_user'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创建管理员用户（限制管理网段）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'db_admin'</w:t>
      </w:r>
      <w:r>
        <w:rPr>
          <w:rStyle w:val="102"/>
        </w:rPr>
        <w:t>@</w:t>
      </w:r>
      <w:r>
        <w:rPr>
          <w:rStyle w:val="80"/>
        </w:rPr>
        <w:t>'192.168.10.%'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'DbAdmin@2024!'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ALL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'db_admin'</w:t>
      </w:r>
      <w:r>
        <w:rPr>
          <w:rStyle w:val="102"/>
        </w:rPr>
        <w:t>@</w:t>
      </w:r>
      <w:r>
        <w:rPr>
          <w:rStyle w:val="80"/>
        </w:rPr>
        <w:t>'192.168.10.%'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</w:p>
    <w:bookmarkEnd w:id="14"/>
    <w:p w14:paraId="4796C1C5">
      <w:pPr>
        <w:pStyle w:val="5"/>
        <w:numPr>
          <w:numId w:val="0"/>
        </w:numPr>
        <w:tabs>
          <w:tab w:val="clear" w:pos="1080"/>
        </w:tabs>
        <w:ind w:leftChars="0"/>
      </w:pPr>
      <w:bookmarkStart w:id="15" w:name="修改现有用户的主机限制"/>
      <w:r>
        <w:t xml:space="preserve">4.3 </w:t>
      </w:r>
      <w:r>
        <w:rPr>
          <w:rFonts w:hint="eastAsia"/>
        </w:rPr>
        <w:t>修改现有用户的主机限制</w:t>
      </w:r>
    </w:p>
    <w:p w14:paraId="2A60B723">
      <w:pPr>
        <w:pStyle w:val="71"/>
      </w:pPr>
      <w:r>
        <w:rPr>
          <w:rStyle w:val="84"/>
        </w:rPr>
        <w:t>-- 重命名用户以更改主机限制</w:t>
      </w:r>
      <w:r>
        <w:br w:type="textWrapping"/>
      </w:r>
      <w:r>
        <w:rPr>
          <w:rStyle w:val="84"/>
        </w:rPr>
        <w:t>-- 注意：这实际上是创建新用户并删除旧用户</w:t>
      </w:r>
      <w:r>
        <w:br w:type="textWrapping"/>
      </w:r>
      <w:r>
        <w:br w:type="textWrapping"/>
      </w:r>
      <w:r>
        <w:rPr>
          <w:rStyle w:val="84"/>
        </w:rPr>
        <w:t>-- 1. 先查看现有用户权限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'existing_user'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-- 2. 创建具有相同权限但限制主机的新用户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'existing_user'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'NewPassword@2024!'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-- 3. 复制权限（根据SHOW GRANTS的结果）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business_db.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'existing_user'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-- 4. 删除原来的用户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'existing_user'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-- 5.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5"/>
    <w:p w14:paraId="7C79695E">
      <w:pPr>
        <w:pStyle w:val="5"/>
        <w:numPr>
          <w:numId w:val="0"/>
        </w:numPr>
        <w:tabs>
          <w:tab w:val="clear" w:pos="1080"/>
        </w:tabs>
        <w:ind w:leftChars="0"/>
      </w:pPr>
      <w:bookmarkStart w:id="16" w:name="删除不安全的用户"/>
      <w:r>
        <w:t xml:space="preserve">4.4 </w:t>
      </w:r>
      <w:r>
        <w:rPr>
          <w:rFonts w:hint="eastAsia"/>
        </w:rPr>
        <w:t>删除不安全的用户</w:t>
      </w:r>
    </w:p>
    <w:p w14:paraId="503CDEDF">
      <w:pPr>
        <w:pStyle w:val="71"/>
      </w:pPr>
      <w:r>
        <w:rPr>
          <w:rStyle w:val="84"/>
        </w:rPr>
        <w:t>-- 查找允许任意主机连接的用户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WHERE</w:t>
      </w:r>
      <w:r>
        <w:rPr>
          <w:rStyle w:val="102"/>
        </w:rPr>
        <w:t xml:space="preserve"> host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删除不必要的通配符用户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'username'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删除空用户名的账户</w:t>
      </w:r>
      <w:r>
        <w:br w:type="textWrapping"/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WHERE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删除测试数据库相关用户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91"/>
        </w:rPr>
        <w:t>IF</w:t>
      </w:r>
      <w:r>
        <w:rPr>
          <w:rStyle w:val="102"/>
        </w:rPr>
        <w:t xml:space="preserve"> </w:t>
      </w:r>
      <w:r>
        <w:rPr>
          <w:rStyle w:val="72"/>
        </w:rPr>
        <w:t>EXISTS</w:t>
      </w:r>
      <w:r>
        <w:rPr>
          <w:rStyle w:val="102"/>
        </w:rPr>
        <w:t xml:space="preserve"> </w:t>
      </w:r>
      <w:r>
        <w:rPr>
          <w:rStyle w:val="80"/>
        </w:rPr>
        <w:t>''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91"/>
        </w:rPr>
        <w:t>IF</w:t>
      </w:r>
      <w:r>
        <w:rPr>
          <w:rStyle w:val="102"/>
        </w:rPr>
        <w:t xml:space="preserve"> </w:t>
      </w:r>
      <w:r>
        <w:rPr>
          <w:rStyle w:val="72"/>
        </w:rPr>
        <w:t>EXISTS</w:t>
      </w:r>
      <w:r>
        <w:rPr>
          <w:rStyle w:val="102"/>
        </w:rPr>
        <w:t xml:space="preserve"> </w:t>
      </w:r>
      <w:r>
        <w:rPr>
          <w:rStyle w:val="80"/>
        </w:rPr>
        <w:t>''</w:t>
      </w:r>
      <w:r>
        <w:rPr>
          <w:rStyle w:val="102"/>
        </w:rPr>
        <w:t>@</w:t>
      </w:r>
      <w:r>
        <w:rPr>
          <w:rStyle w:val="80"/>
        </w:rPr>
        <w:t>'hostname'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刷新权限</w:t>
      </w:r>
      <w:r>
        <w:br w:type="textWrapping"/>
      </w: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2"/>
    <w:bookmarkEnd w:id="16"/>
    <w:p w14:paraId="1FD72B81">
      <w:pPr>
        <w:pStyle w:val="3"/>
        <w:numPr>
          <w:numId w:val="0"/>
        </w:numPr>
        <w:tabs>
          <w:tab w:val="clear" w:pos="576"/>
        </w:tabs>
        <w:ind w:leftChars="0"/>
      </w:pPr>
      <w:bookmarkStart w:id="17" w:name="高级访问控制配置"/>
      <w:r>
        <w:t xml:space="preserve">5. </w:t>
      </w:r>
      <w:r>
        <w:rPr>
          <w:rFonts w:hint="eastAsia"/>
        </w:rPr>
        <w:t>高级访问控制配置</w:t>
      </w:r>
    </w:p>
    <w:p w14:paraId="68C0A40D">
      <w:pPr>
        <w:pStyle w:val="5"/>
        <w:numPr>
          <w:numId w:val="0"/>
        </w:numPr>
        <w:tabs>
          <w:tab w:val="clear" w:pos="1080"/>
        </w:tabs>
        <w:ind w:leftChars="0"/>
      </w:pPr>
      <w:bookmarkStart w:id="18" w:name="基于角色的ip限制"/>
      <w:r>
        <w:t xml:space="preserve">5.1 </w:t>
      </w:r>
      <w:r>
        <w:rPr>
          <w:rFonts w:hint="eastAsia"/>
        </w:rPr>
        <w:t>基于角色的IP限制</w:t>
      </w:r>
    </w:p>
    <w:p w14:paraId="7203E8E9">
      <w:pPr>
        <w:pStyle w:val="71"/>
      </w:pPr>
      <w:r>
        <w:rPr>
          <w:rStyle w:val="84"/>
        </w:rPr>
        <w:t>-- 数据库管理员（仅限管理网段）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'dba_primary'</w:t>
      </w:r>
      <w:r>
        <w:rPr>
          <w:rStyle w:val="102"/>
        </w:rPr>
        <w:t>@</w:t>
      </w:r>
      <w:r>
        <w:rPr>
          <w:rStyle w:val="80"/>
        </w:rPr>
        <w:t>'192.168.10.101'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'DBA1@2024!'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'dba_backup'</w:t>
      </w:r>
      <w:r>
        <w:rPr>
          <w:rStyle w:val="102"/>
        </w:rPr>
        <w:t>@</w:t>
      </w:r>
      <w:r>
        <w:rPr>
          <w:rStyle w:val="80"/>
        </w:rPr>
        <w:t>'192.168.10.102'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'DBA2@2024!'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ALL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'dba_primary'</w:t>
      </w:r>
      <w:r>
        <w:rPr>
          <w:rStyle w:val="102"/>
        </w:rPr>
        <w:t>@</w:t>
      </w:r>
      <w:r>
        <w:rPr>
          <w:rStyle w:val="80"/>
        </w:rPr>
        <w:t>'192.168.10.101'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ALL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'dba_backup'</w:t>
      </w:r>
      <w:r>
        <w:rPr>
          <w:rStyle w:val="102"/>
        </w:rPr>
        <w:t>@</w:t>
      </w:r>
      <w:r>
        <w:rPr>
          <w:rStyle w:val="80"/>
        </w:rPr>
        <w:t>'192.168.10.102'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应用服务器用户（限制应用网段）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'app_web'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'AppWeb@2024!'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'app_api'</w:t>
      </w:r>
      <w:r>
        <w:rPr>
          <w:rStyle w:val="102"/>
        </w:rPr>
        <w:t>@</w:t>
      </w:r>
      <w:r>
        <w:rPr>
          <w:rStyle w:val="80"/>
        </w:rPr>
        <w:t>'192.168.21.%'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'AppAPI@2024!'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app_db.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'app_web'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api_db.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'app_api'</w:t>
      </w:r>
      <w:r>
        <w:rPr>
          <w:rStyle w:val="102"/>
        </w:rPr>
        <w:t>@</w:t>
      </w:r>
      <w:r>
        <w:rPr>
          <w:rStyle w:val="80"/>
        </w:rPr>
        <w:t>'192.168.21.%'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只读用户（限制办公网段）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'readonly_report'</w:t>
      </w:r>
      <w:r>
        <w:rPr>
          <w:rStyle w:val="102"/>
        </w:rPr>
        <w:t>@</w:t>
      </w:r>
      <w:r>
        <w:rPr>
          <w:rStyle w:val="80"/>
        </w:rPr>
        <w:t>'192.168.30.%'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'ReadOnly@2024!'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report_db.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'readonly_report'</w:t>
      </w:r>
      <w:r>
        <w:rPr>
          <w:rStyle w:val="102"/>
        </w:rPr>
        <w:t>@</w:t>
      </w:r>
      <w:r>
        <w:rPr>
          <w:rStyle w:val="80"/>
        </w:rPr>
        <w:t>'192.168.30.%'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备份用户（仅限备份服务器）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'backup_user'</w:t>
      </w:r>
      <w:r>
        <w:rPr>
          <w:rStyle w:val="102"/>
        </w:rPr>
        <w:t>@</w:t>
      </w:r>
      <w:r>
        <w:rPr>
          <w:rStyle w:val="80"/>
        </w:rPr>
        <w:t>'192.168.10.200'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'Backup@2024!'</w:t>
      </w:r>
      <w:r>
        <w:rPr>
          <w:rStyle w:val="102"/>
        </w:rPr>
        <w:t>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LOCK</w:t>
      </w:r>
      <w:r>
        <w:rPr>
          <w:rStyle w:val="102"/>
        </w:rPr>
        <w:t xml:space="preserve"> </w:t>
      </w:r>
      <w:r>
        <w:rPr>
          <w:rStyle w:val="72"/>
        </w:rPr>
        <w:t>TABLES</w:t>
      </w:r>
      <w:r>
        <w:rPr>
          <w:rStyle w:val="102"/>
        </w:rPr>
        <w:t xml:space="preserve">, RELOAD, REPLICATION CLIENT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'backup_user'</w:t>
      </w:r>
      <w:r>
        <w:rPr>
          <w:rStyle w:val="102"/>
        </w:rPr>
        <w:t>@</w:t>
      </w:r>
      <w:r>
        <w:rPr>
          <w:rStyle w:val="80"/>
        </w:rPr>
        <w:t>'192.168.10.200'</w:t>
      </w:r>
      <w:r>
        <w:rPr>
          <w:rStyle w:val="102"/>
        </w:rPr>
        <w:t>;</w:t>
      </w:r>
    </w:p>
    <w:bookmarkEnd w:id="18"/>
    <w:p w14:paraId="3E25E4A8">
      <w:pPr>
        <w:pStyle w:val="5"/>
        <w:numPr>
          <w:numId w:val="0"/>
        </w:numPr>
        <w:tabs>
          <w:tab w:val="clear" w:pos="1080"/>
        </w:tabs>
        <w:ind w:leftChars="0"/>
      </w:pPr>
      <w:bookmarkStart w:id="19" w:name="动态ip白名单管理"/>
      <w:r>
        <w:t xml:space="preserve">5.2 </w:t>
      </w:r>
      <w:r>
        <w:rPr>
          <w:rFonts w:hint="eastAsia"/>
        </w:rPr>
        <w:t>动态IP白名单管理</w:t>
      </w:r>
    </w:p>
    <w:p w14:paraId="759F148B">
      <w:pPr>
        <w:pStyle w:val="71"/>
      </w:pPr>
      <w:r>
        <w:rPr>
          <w:rStyle w:val="84"/>
        </w:rPr>
        <w:t>-- 创建IP白名单表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72"/>
        </w:rPr>
        <w:t>TABLE</w:t>
      </w:r>
      <w:r>
        <w:rPr>
          <w:rStyle w:val="102"/>
        </w:rPr>
        <w:t xml:space="preserve"> ip_whitelist (</w:t>
      </w:r>
      <w:r>
        <w:br w:type="textWrapping"/>
      </w:r>
      <w:r>
        <w:rPr>
          <w:rStyle w:val="102"/>
        </w:rPr>
        <w:t xml:space="preserve">    </w:t>
      </w:r>
      <w:r>
        <w:rPr>
          <w:rStyle w:val="72"/>
        </w:rPr>
        <w:t>id</w:t>
      </w:r>
      <w:r>
        <w:rPr>
          <w:rStyle w:val="102"/>
        </w:rPr>
        <w:t xml:space="preserve"> </w:t>
      </w:r>
      <w:r>
        <w:rPr>
          <w:rStyle w:val="73"/>
        </w:rPr>
        <w:t>INT</w:t>
      </w:r>
      <w:r>
        <w:rPr>
          <w:rStyle w:val="102"/>
        </w:rPr>
        <w:t xml:space="preserve"> AUTO_INCREMENT </w:t>
      </w:r>
      <w:r>
        <w:rPr>
          <w:rStyle w:val="72"/>
        </w:rPr>
        <w:t>PRIMARY</w:t>
      </w:r>
      <w:r>
        <w:rPr>
          <w:rStyle w:val="102"/>
        </w:rPr>
        <w:t xml:space="preserve"> </w:t>
      </w:r>
      <w:r>
        <w:rPr>
          <w:rStyle w:val="72"/>
        </w:rPr>
        <w:t>KEY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ip_address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45</w:t>
      </w:r>
      <w:r>
        <w:rPr>
          <w:rStyle w:val="102"/>
        </w:rPr>
        <w:t xml:space="preserve">) </w:t>
      </w:r>
      <w:r>
        <w:rPr>
          <w:rStyle w:val="72"/>
        </w:rPr>
        <w:t>NOT</w:t>
      </w:r>
      <w:r>
        <w:rPr>
          <w:rStyle w:val="102"/>
        </w:rPr>
        <w:t xml:space="preserve"> </w:t>
      </w:r>
      <w:r>
        <w:rPr>
          <w:rStyle w:val="72"/>
        </w:rPr>
        <w:t>NULL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ip_range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45</w:t>
      </w:r>
      <w:r>
        <w:rPr>
          <w:rStyle w:val="102"/>
        </w:rPr>
        <w:t>),</w:t>
      </w:r>
      <w:r>
        <w:br w:type="textWrapping"/>
      </w:r>
      <w:r>
        <w:rPr>
          <w:rStyle w:val="102"/>
        </w:rPr>
        <w:t xml:space="preserve">    description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255</w:t>
      </w:r>
      <w:r>
        <w:rPr>
          <w:rStyle w:val="102"/>
        </w:rPr>
        <w:t>),</w:t>
      </w:r>
      <w:r>
        <w:br w:type="textWrapping"/>
      </w:r>
      <w:r>
        <w:rPr>
          <w:rStyle w:val="102"/>
        </w:rPr>
        <w:t xml:space="preserve">    created_by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32</w:t>
      </w:r>
      <w:r>
        <w:rPr>
          <w:rStyle w:val="102"/>
        </w:rPr>
        <w:t>),</w:t>
      </w:r>
      <w:r>
        <w:br w:type="textWrapping"/>
      </w:r>
      <w:r>
        <w:rPr>
          <w:rStyle w:val="102"/>
        </w:rPr>
        <w:t xml:space="preserve">    created_time </w:t>
      </w:r>
      <w:r>
        <w:rPr>
          <w:rStyle w:val="73"/>
        </w:rPr>
        <w:t>TIMESTAMP</w:t>
      </w:r>
      <w:r>
        <w:rPr>
          <w:rStyle w:val="102"/>
        </w:rPr>
        <w:t xml:space="preserve"> </w:t>
      </w:r>
      <w:r>
        <w:rPr>
          <w:rStyle w:val="72"/>
        </w:rPr>
        <w:t>DEFAULT</w:t>
      </w:r>
      <w:r>
        <w:rPr>
          <w:rStyle w:val="102"/>
        </w:rPr>
        <w:t xml:space="preserve"> </w:t>
      </w:r>
      <w:r>
        <w:rPr>
          <w:rStyle w:val="89"/>
        </w:rPr>
        <w:t>CURRENT_TIMESTAMP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is_active </w:t>
      </w:r>
      <w:r>
        <w:rPr>
          <w:rStyle w:val="73"/>
        </w:rPr>
        <w:t>BOOLEAN</w:t>
      </w:r>
      <w:r>
        <w:rPr>
          <w:rStyle w:val="102"/>
        </w:rPr>
        <w:t xml:space="preserve"> </w:t>
      </w:r>
      <w:r>
        <w:rPr>
          <w:rStyle w:val="72"/>
        </w:rPr>
        <w:t>DEFAULT</w:t>
      </w:r>
      <w:r>
        <w:rPr>
          <w:rStyle w:val="102"/>
        </w:rPr>
        <w:t xml:space="preserve"> </w:t>
      </w:r>
      <w:r>
        <w:rPr>
          <w:rStyle w:val="72"/>
        </w:rPr>
        <w:t>TRUE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expires_at </w:t>
      </w:r>
      <w:r>
        <w:rPr>
          <w:rStyle w:val="73"/>
        </w:rPr>
        <w:t>TIMESTAMP</w:t>
      </w:r>
      <w:r>
        <w:rPr>
          <w:rStyle w:val="102"/>
        </w:rPr>
        <w:t xml:space="preserve"> </w:t>
      </w:r>
      <w:r>
        <w:rPr>
          <w:rStyle w:val="72"/>
        </w:rPr>
        <w:t>NULL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</w:t>
      </w:r>
      <w:r>
        <w:rPr>
          <w:rStyle w:val="72"/>
        </w:rPr>
        <w:t>INDEX</w:t>
      </w:r>
      <w:r>
        <w:rPr>
          <w:rStyle w:val="102"/>
        </w:rPr>
        <w:t xml:space="preserve"> idx_ip (ip_address),</w:t>
      </w:r>
      <w:r>
        <w:br w:type="textWrapping"/>
      </w:r>
      <w:r>
        <w:rPr>
          <w:rStyle w:val="102"/>
        </w:rPr>
        <w:t xml:space="preserve">    </w:t>
      </w:r>
      <w:r>
        <w:rPr>
          <w:rStyle w:val="72"/>
        </w:rPr>
        <w:t>INDEX</w:t>
      </w:r>
      <w:r>
        <w:rPr>
          <w:rStyle w:val="102"/>
        </w:rPr>
        <w:t xml:space="preserve"> idx_active (is_active)</w:t>
      </w:r>
      <w:r>
        <w:br w:type="textWrapping"/>
      </w:r>
      <w:r>
        <w:rPr>
          <w:rStyle w:val="102"/>
        </w:rPr>
        <w:t>);</w:t>
      </w:r>
      <w:r>
        <w:br w:type="textWrapping"/>
      </w:r>
      <w:r>
        <w:br w:type="textWrapping"/>
      </w:r>
      <w:r>
        <w:rPr>
          <w:rStyle w:val="84"/>
        </w:rPr>
        <w:t>-- 插入白名单IP</w:t>
      </w:r>
      <w:r>
        <w:br w:type="textWrapping"/>
      </w:r>
      <w:r>
        <w:rPr>
          <w:rStyle w:val="72"/>
        </w:rPr>
        <w:t>INSERT</w:t>
      </w:r>
      <w:r>
        <w:rPr>
          <w:rStyle w:val="102"/>
        </w:rPr>
        <w:t xml:space="preserve"> </w:t>
      </w:r>
      <w:r>
        <w:rPr>
          <w:rStyle w:val="72"/>
        </w:rPr>
        <w:t>INTO</w:t>
      </w:r>
      <w:r>
        <w:rPr>
          <w:rStyle w:val="102"/>
        </w:rPr>
        <w:t xml:space="preserve"> ip_whitelist (ip_address, ip_range, description, created_by) </w:t>
      </w:r>
      <w:r>
        <w:rPr>
          <w:rStyle w:val="72"/>
        </w:rPr>
        <w:t>VALUES</w:t>
      </w:r>
      <w:r>
        <w:br w:type="textWrapping"/>
      </w:r>
      <w:r>
        <w:rPr>
          <w:rStyle w:val="102"/>
        </w:rPr>
        <w:t>(</w:t>
      </w:r>
      <w:r>
        <w:rPr>
          <w:rStyle w:val="80"/>
        </w:rPr>
        <w:t>'192.168.10.0/24'</w:t>
      </w:r>
      <w:r>
        <w:rPr>
          <w:rStyle w:val="102"/>
        </w:rPr>
        <w:t xml:space="preserve">, </w:t>
      </w:r>
      <w:r>
        <w:rPr>
          <w:rStyle w:val="80"/>
        </w:rPr>
        <w:t>'192.168.10.%'</w:t>
      </w:r>
      <w:r>
        <w:rPr>
          <w:rStyle w:val="102"/>
        </w:rPr>
        <w:t xml:space="preserve">, </w:t>
      </w:r>
      <w:r>
        <w:rPr>
          <w:rStyle w:val="80"/>
        </w:rPr>
        <w:t>'管理网段'</w:t>
      </w:r>
      <w:r>
        <w:rPr>
          <w:rStyle w:val="102"/>
        </w:rPr>
        <w:t xml:space="preserve">, </w:t>
      </w:r>
      <w:r>
        <w:rPr>
          <w:rStyle w:val="80"/>
        </w:rPr>
        <w:t>'admin'</w:t>
      </w:r>
      <w:r>
        <w:rPr>
          <w:rStyle w:val="102"/>
        </w:rPr>
        <w:t>),</w:t>
      </w:r>
      <w:r>
        <w:br w:type="textWrapping"/>
      </w:r>
      <w:r>
        <w:rPr>
          <w:rStyle w:val="102"/>
        </w:rPr>
        <w:t>(</w:t>
      </w:r>
      <w:r>
        <w:rPr>
          <w:rStyle w:val="80"/>
        </w:rPr>
        <w:t>'192.168.20.0/24'</w:t>
      </w:r>
      <w:r>
        <w:rPr>
          <w:rStyle w:val="102"/>
        </w:rPr>
        <w:t xml:space="preserve">, </w:t>
      </w:r>
      <w:r>
        <w:rPr>
          <w:rStyle w:val="80"/>
        </w:rPr>
        <w:t>'192.168.20.%'</w:t>
      </w:r>
      <w:r>
        <w:rPr>
          <w:rStyle w:val="102"/>
        </w:rPr>
        <w:t xml:space="preserve">, </w:t>
      </w:r>
      <w:r>
        <w:rPr>
          <w:rStyle w:val="80"/>
        </w:rPr>
        <w:t>'应用服务器网段'</w:t>
      </w:r>
      <w:r>
        <w:rPr>
          <w:rStyle w:val="102"/>
        </w:rPr>
        <w:t xml:space="preserve">, </w:t>
      </w:r>
      <w:r>
        <w:rPr>
          <w:rStyle w:val="80"/>
        </w:rPr>
        <w:t>'admin'</w:t>
      </w:r>
      <w:r>
        <w:rPr>
          <w:rStyle w:val="102"/>
        </w:rPr>
        <w:t>),</w:t>
      </w:r>
      <w:r>
        <w:br w:type="textWrapping"/>
      </w:r>
      <w:r>
        <w:rPr>
          <w:rStyle w:val="102"/>
        </w:rPr>
        <w:t>(</w:t>
      </w:r>
      <w:r>
        <w:rPr>
          <w:rStyle w:val="80"/>
        </w:rPr>
        <w:t>'192.168.30.0/24'</w:t>
      </w:r>
      <w:r>
        <w:rPr>
          <w:rStyle w:val="102"/>
        </w:rPr>
        <w:t xml:space="preserve">, </w:t>
      </w:r>
      <w:r>
        <w:rPr>
          <w:rStyle w:val="80"/>
        </w:rPr>
        <w:t>'192.168.30.%'</w:t>
      </w:r>
      <w:r>
        <w:rPr>
          <w:rStyle w:val="102"/>
        </w:rPr>
        <w:t xml:space="preserve">, </w:t>
      </w:r>
      <w:r>
        <w:rPr>
          <w:rStyle w:val="80"/>
        </w:rPr>
        <w:t>'办公网段'</w:t>
      </w:r>
      <w:r>
        <w:rPr>
          <w:rStyle w:val="102"/>
        </w:rPr>
        <w:t xml:space="preserve">, </w:t>
      </w:r>
      <w:r>
        <w:rPr>
          <w:rStyle w:val="80"/>
        </w:rPr>
        <w:t>'admin'</w:t>
      </w:r>
      <w:r>
        <w:rPr>
          <w:rStyle w:val="102"/>
        </w:rPr>
        <w:t>);</w:t>
      </w:r>
      <w:r>
        <w:br w:type="textWrapping"/>
      </w:r>
      <w:r>
        <w:br w:type="textWrapping"/>
      </w:r>
      <w:r>
        <w:rPr>
          <w:rStyle w:val="84"/>
        </w:rPr>
        <w:t>-- 查看白名单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ip_whitelist </w:t>
      </w:r>
      <w:r>
        <w:rPr>
          <w:rStyle w:val="72"/>
        </w:rPr>
        <w:t>WHERE</w:t>
      </w:r>
      <w:r>
        <w:rPr>
          <w:rStyle w:val="102"/>
        </w:rPr>
        <w:t xml:space="preserve"> is_active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2"/>
        </w:rPr>
        <w:t>TRUE</w:t>
      </w:r>
      <w:r>
        <w:rPr>
          <w:rStyle w:val="102"/>
        </w:rPr>
        <w:t>;</w:t>
      </w:r>
    </w:p>
    <w:bookmarkEnd w:id="17"/>
    <w:bookmarkEnd w:id="19"/>
    <w:p w14:paraId="68A40043">
      <w:pPr>
        <w:pStyle w:val="3"/>
        <w:numPr>
          <w:numId w:val="0"/>
        </w:numPr>
        <w:tabs>
          <w:tab w:val="clear" w:pos="576"/>
        </w:tabs>
        <w:ind w:leftChars="0"/>
      </w:pPr>
      <w:bookmarkStart w:id="20" w:name="防火墙级别的访问控制"/>
      <w:r>
        <w:t xml:space="preserve">6. </w:t>
      </w:r>
      <w:r>
        <w:rPr>
          <w:rFonts w:hint="eastAsia"/>
        </w:rPr>
        <w:t>防火墙级别的访问控制</w:t>
      </w:r>
    </w:p>
    <w:p w14:paraId="5390D825">
      <w:pPr>
        <w:pStyle w:val="5"/>
        <w:numPr>
          <w:numId w:val="0"/>
        </w:numPr>
        <w:tabs>
          <w:tab w:val="clear" w:pos="1080"/>
        </w:tabs>
        <w:ind w:leftChars="0"/>
      </w:pPr>
      <w:bookmarkStart w:id="21" w:name="linux-iptables-配置"/>
      <w:r>
        <w:t xml:space="preserve">6.1 Linux iptables </w:t>
      </w:r>
      <w:r>
        <w:rPr>
          <w:rFonts w:hint="eastAsia"/>
        </w:rPr>
        <w:t>配置</w:t>
      </w:r>
    </w:p>
    <w:p w14:paraId="6CD9FA6D">
      <w:pPr>
        <w:pStyle w:val="71"/>
      </w:pPr>
      <w:r>
        <w:rPr>
          <w:rStyle w:val="84"/>
        </w:rPr>
        <w:t>#!/bin/bash</w:t>
      </w:r>
      <w:r>
        <w:br w:type="textWrapping"/>
      </w:r>
      <w:r>
        <w:rPr>
          <w:rStyle w:val="84"/>
        </w:rPr>
        <w:t># MySQL 端口访问控制脚本</w:t>
      </w:r>
      <w:r>
        <w:br w:type="textWrapping"/>
      </w:r>
      <w:r>
        <w:br w:type="textWrapping"/>
      </w:r>
      <w:r>
        <w:rPr>
          <w:rStyle w:val="84"/>
        </w:rPr>
        <w:t># 清除现有规则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-F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-X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-t</w:t>
      </w:r>
      <w:r>
        <w:rPr>
          <w:rStyle w:val="102"/>
        </w:rPr>
        <w:t xml:space="preserve"> nat </w:t>
      </w:r>
      <w:r>
        <w:rPr>
          <w:rStyle w:val="96"/>
        </w:rPr>
        <w:t>-F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-t</w:t>
      </w:r>
      <w:r>
        <w:rPr>
          <w:rStyle w:val="102"/>
        </w:rPr>
        <w:t xml:space="preserve"> nat </w:t>
      </w:r>
      <w:r>
        <w:rPr>
          <w:rStyle w:val="96"/>
        </w:rPr>
        <w:t>-X</w:t>
      </w:r>
      <w:r>
        <w:br w:type="textWrapping"/>
      </w:r>
      <w:r>
        <w:br w:type="textWrapping"/>
      </w:r>
      <w:r>
        <w:rPr>
          <w:rStyle w:val="84"/>
        </w:rPr>
        <w:t># 设置默认策略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INPUT DROP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FORWARD DROP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OUTPUT ACCEPT</w:t>
      </w:r>
      <w:r>
        <w:br w:type="textWrapping"/>
      </w:r>
      <w:r>
        <w:br w:type="textWrapping"/>
      </w:r>
      <w:r>
        <w:rPr>
          <w:rStyle w:val="84"/>
        </w:rPr>
        <w:t># 允许本地回环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-i</w:t>
      </w:r>
      <w:r>
        <w:rPr>
          <w:rStyle w:val="102"/>
        </w:rPr>
        <w:t xml:space="preserve"> lo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OUTPUT </w:t>
      </w:r>
      <w:r>
        <w:rPr>
          <w:rStyle w:val="96"/>
        </w:rPr>
        <w:t>-o</w:t>
      </w:r>
      <w:r>
        <w:rPr>
          <w:rStyle w:val="102"/>
        </w:rPr>
        <w:t xml:space="preserve"> lo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允许已建立的连接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-m</w:t>
      </w:r>
      <w:r>
        <w:rPr>
          <w:rStyle w:val="102"/>
        </w:rPr>
        <w:t xml:space="preserve"> state </w:t>
      </w:r>
      <w:r>
        <w:rPr>
          <w:rStyle w:val="96"/>
        </w:rPr>
        <w:t>--state</w:t>
      </w:r>
      <w:r>
        <w:rPr>
          <w:rStyle w:val="102"/>
        </w:rPr>
        <w:t xml:space="preserve"> ESTABLISHED,RELATED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允许管理网段访问MySQL (3306端口)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-s</w:t>
      </w:r>
      <w:r>
        <w:rPr>
          <w:rStyle w:val="102"/>
        </w:rPr>
        <w:t xml:space="preserve"> 192.168.10.0/24 </w:t>
      </w:r>
      <w:r>
        <w:rPr>
          <w:rStyle w:val="96"/>
        </w:rPr>
        <w:t>--dport</w:t>
      </w:r>
      <w:r>
        <w:rPr>
          <w:rStyle w:val="102"/>
        </w:rPr>
        <w:t xml:space="preserve"> 3306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允许应用服务器网段访问MySQL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-s</w:t>
      </w:r>
      <w:r>
        <w:rPr>
          <w:rStyle w:val="102"/>
        </w:rPr>
        <w:t xml:space="preserve"> 192.168.20.0/24 </w:t>
      </w:r>
      <w:r>
        <w:rPr>
          <w:rStyle w:val="96"/>
        </w:rPr>
        <w:t>--dport</w:t>
      </w:r>
      <w:r>
        <w:rPr>
          <w:rStyle w:val="102"/>
        </w:rPr>
        <w:t xml:space="preserve"> 3306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允许办公网段的只读访问（可以结合MySQL用户权限）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-s</w:t>
      </w:r>
      <w:r>
        <w:rPr>
          <w:rStyle w:val="102"/>
        </w:rPr>
        <w:t xml:space="preserve"> 192.168.30.0/24 </w:t>
      </w:r>
      <w:r>
        <w:rPr>
          <w:rStyle w:val="96"/>
        </w:rPr>
        <w:t>--dport</w:t>
      </w:r>
      <w:r>
        <w:rPr>
          <w:rStyle w:val="102"/>
        </w:rPr>
        <w:t xml:space="preserve"> 3306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允许SSH访问（管理用）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-s</w:t>
      </w:r>
      <w:r>
        <w:rPr>
          <w:rStyle w:val="102"/>
        </w:rPr>
        <w:t xml:space="preserve"> 192.168.10.0/24 </w:t>
      </w:r>
      <w:r>
        <w:rPr>
          <w:rStyle w:val="96"/>
        </w:rPr>
        <w:t>--dport</w:t>
      </w:r>
      <w:r>
        <w:rPr>
          <w:rStyle w:val="102"/>
        </w:rPr>
        <w:t xml:space="preserve"> 22 </w:t>
      </w:r>
      <w:r>
        <w:rPr>
          <w:rStyle w:val="96"/>
        </w:rPr>
        <w:t>-j</w:t>
      </w:r>
      <w:r>
        <w:rPr>
          <w:rStyle w:val="102"/>
        </w:rPr>
        <w:t xml:space="preserve"> ACCEPT</w:t>
      </w:r>
      <w:r>
        <w:br w:type="textWrapping"/>
      </w:r>
      <w:r>
        <w:br w:type="textWrapping"/>
      </w:r>
      <w:r>
        <w:rPr>
          <w:rStyle w:val="84"/>
        </w:rPr>
        <w:t># 记录被拒绝的连接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--dport</w:t>
      </w:r>
      <w:r>
        <w:rPr>
          <w:rStyle w:val="102"/>
        </w:rPr>
        <w:t xml:space="preserve"> 3306 </w:t>
      </w:r>
      <w:r>
        <w:rPr>
          <w:rStyle w:val="96"/>
        </w:rPr>
        <w:t>-j</w:t>
      </w:r>
      <w:r>
        <w:rPr>
          <w:rStyle w:val="102"/>
        </w:rPr>
        <w:t xml:space="preserve"> LOG </w:t>
      </w:r>
      <w:r>
        <w:rPr>
          <w:rStyle w:val="96"/>
        </w:rPr>
        <w:t>--log-prefix</w:t>
      </w:r>
      <w:r>
        <w:rPr>
          <w:rStyle w:val="102"/>
        </w:rPr>
        <w:t xml:space="preserve"> </w:t>
      </w:r>
      <w:r>
        <w:rPr>
          <w:rStyle w:val="80"/>
        </w:rPr>
        <w:t>"MySQL Access Denied: "</w:t>
      </w:r>
      <w:r>
        <w:br w:type="textWrapping"/>
      </w:r>
      <w:r>
        <w:rPr>
          <w:rStyle w:val="94"/>
        </w:rPr>
        <w:t>iptables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INPUT </w:t>
      </w:r>
      <w:r>
        <w:rPr>
          <w:rStyle w:val="96"/>
        </w:rPr>
        <w:t>-p</w:t>
      </w:r>
      <w:r>
        <w:rPr>
          <w:rStyle w:val="102"/>
        </w:rPr>
        <w:t xml:space="preserve"> tcp </w:t>
      </w:r>
      <w:r>
        <w:rPr>
          <w:rStyle w:val="96"/>
        </w:rPr>
        <w:t>--dport</w:t>
      </w:r>
      <w:r>
        <w:rPr>
          <w:rStyle w:val="102"/>
        </w:rPr>
        <w:t xml:space="preserve"> 3306 </w:t>
      </w:r>
      <w:r>
        <w:rPr>
          <w:rStyle w:val="96"/>
        </w:rPr>
        <w:t>-j</w:t>
      </w:r>
      <w:r>
        <w:rPr>
          <w:rStyle w:val="102"/>
        </w:rPr>
        <w:t xml:space="preserve"> DROP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"Firewall rules applied successfully"</w:t>
      </w:r>
    </w:p>
    <w:bookmarkEnd w:id="21"/>
    <w:p w14:paraId="740CABB7">
      <w:pPr>
        <w:pStyle w:val="5"/>
        <w:numPr>
          <w:numId w:val="0"/>
        </w:numPr>
        <w:tabs>
          <w:tab w:val="clear" w:pos="1080"/>
        </w:tabs>
        <w:ind w:leftChars="0"/>
      </w:pPr>
      <w:bookmarkStart w:id="22" w:name="ubuntu-ufw-配置"/>
      <w:r>
        <w:t xml:space="preserve">6.2 Ubuntu UFW </w:t>
      </w:r>
      <w:r>
        <w:rPr>
          <w:rFonts w:hint="eastAsia"/>
        </w:rPr>
        <w:t>配置</w:t>
      </w:r>
    </w:p>
    <w:p w14:paraId="35E3B76E">
      <w:pPr>
        <w:pStyle w:val="71"/>
      </w:pPr>
      <w:r>
        <w:rPr>
          <w:rStyle w:val="84"/>
        </w:rPr>
        <w:t># 启用UFW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enable</w:t>
      </w:r>
      <w:r>
        <w:br w:type="textWrapping"/>
      </w:r>
      <w:r>
        <w:br w:type="textWrapping"/>
      </w:r>
      <w:r>
        <w:rPr>
          <w:rStyle w:val="84"/>
        </w:rPr>
        <w:t># 设置默认策略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default deny incoming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default allow outgoing</w:t>
      </w:r>
      <w:r>
        <w:br w:type="textWrapping"/>
      </w:r>
      <w:r>
        <w:br w:type="textWrapping"/>
      </w:r>
      <w:r>
        <w:rPr>
          <w:rStyle w:val="84"/>
        </w:rPr>
        <w:t># 允许SSH（管理用）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allow from 192.168.10.0/24 to any port 22</w:t>
      </w:r>
      <w:r>
        <w:br w:type="textWrapping"/>
      </w:r>
      <w:r>
        <w:br w:type="textWrapping"/>
      </w:r>
      <w:r>
        <w:rPr>
          <w:rStyle w:val="84"/>
        </w:rPr>
        <w:t># 允许MySQL访问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allow from 192.168.10.0/24 to any port 3306 comment </w:t>
      </w:r>
      <w:r>
        <w:rPr>
          <w:rStyle w:val="80"/>
        </w:rPr>
        <w:t>"Admin Network"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allow from 192.168.20.0/24 to any port 3306 comment </w:t>
      </w:r>
      <w:r>
        <w:rPr>
          <w:rStyle w:val="80"/>
        </w:rPr>
        <w:t>"App Servers"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allow from 192.168.30.0/24 to any port 3306 comment </w:t>
      </w:r>
      <w:r>
        <w:rPr>
          <w:rStyle w:val="80"/>
        </w:rPr>
        <w:t>"Office Network"</w:t>
      </w:r>
      <w:r>
        <w:br w:type="textWrapping"/>
      </w:r>
      <w:r>
        <w:br w:type="textWrapping"/>
      </w:r>
      <w:r>
        <w:rPr>
          <w:rStyle w:val="84"/>
        </w:rPr>
        <w:t># 查看规则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status numbered</w:t>
      </w:r>
      <w:r>
        <w:br w:type="textWrapping"/>
      </w:r>
      <w:r>
        <w:br w:type="textWrapping"/>
      </w:r>
      <w:r>
        <w:rPr>
          <w:rStyle w:val="84"/>
        </w:rPr>
        <w:t># 启用日志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logging on</w:t>
      </w:r>
    </w:p>
    <w:bookmarkEnd w:id="20"/>
    <w:bookmarkEnd w:id="22"/>
    <w:p w14:paraId="2CDF28EC">
      <w:pPr>
        <w:pStyle w:val="3"/>
        <w:numPr>
          <w:numId w:val="0"/>
        </w:numPr>
        <w:tabs>
          <w:tab w:val="clear" w:pos="576"/>
        </w:tabs>
        <w:ind w:leftChars="0"/>
      </w:pPr>
      <w:bookmarkStart w:id="23" w:name="mysql-配置文件访问控制"/>
      <w:r>
        <w:t xml:space="preserve">7. MySQL </w:t>
      </w:r>
      <w:r>
        <w:rPr>
          <w:rFonts w:hint="eastAsia"/>
        </w:rPr>
        <w:t>配置文件访问控制</w:t>
      </w:r>
    </w:p>
    <w:p w14:paraId="3D5E78CD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bind-address-配置"/>
      <w:r>
        <w:t xml:space="preserve">7.1 bind-address </w:t>
      </w:r>
      <w:r>
        <w:rPr>
          <w:rFonts w:hint="eastAsia"/>
        </w:rPr>
        <w:t>配置</w:t>
      </w:r>
    </w:p>
    <w:p w14:paraId="0F902538">
      <w:pPr>
        <w:pStyle w:val="71"/>
      </w:pPr>
      <w:r>
        <w:rPr>
          <w:rStyle w:val="84"/>
        </w:rPr>
        <w:t># /etc/mysql/mysql.conf.d/mysqld.cnf (Ubuntu/Debian)</w:t>
      </w:r>
      <w:r>
        <w:br w:type="textWrapping"/>
      </w:r>
      <w:r>
        <w:rPr>
          <w:rStyle w:val="84"/>
        </w:rPr>
        <w:t># /etc/my.cnf (CentOS/RHEL)</w:t>
      </w:r>
      <w:r>
        <w:br w:type="textWrapping"/>
      </w:r>
      <w:r>
        <w:br w:type="textWrapping"/>
      </w:r>
      <w:r>
        <w:rPr>
          <w:rStyle w:val="72"/>
        </w:rPr>
        <w:t>[mysqld]</w:t>
      </w:r>
      <w:r>
        <w:br w:type="textWrapping"/>
      </w:r>
      <w:r>
        <w:rPr>
          <w:rStyle w:val="84"/>
        </w:rPr>
        <w:t># 绑定到特定IP地址，而不是所有接口</w:t>
      </w:r>
      <w:r>
        <w:br w:type="textWrapping"/>
      </w:r>
      <w:r>
        <w:rPr>
          <w:rStyle w:val="84"/>
        </w:rPr>
        <w:t># bind-address = 127.0.0.1  # 仅本地访问</w:t>
      </w:r>
      <w:r>
        <w:br w:type="textWrapping"/>
      </w:r>
      <w:r>
        <w:rPr>
          <w:rStyle w:val="73"/>
        </w:rPr>
        <w:t xml:space="preserve">bind-address </w:t>
      </w:r>
      <w:r>
        <w:rPr>
          <w:rStyle w:val="88"/>
        </w:rPr>
        <w:t>=</w:t>
      </w:r>
      <w:r>
        <w:rPr>
          <w:rStyle w:val="80"/>
        </w:rPr>
        <w:t xml:space="preserve"> 192.168.10.100  # 绑定到特定IP</w:t>
      </w:r>
      <w:r>
        <w:br w:type="textWrapping"/>
      </w:r>
      <w:r>
        <w:br w:type="textWrapping"/>
      </w:r>
      <w:r>
        <w:rPr>
          <w:rStyle w:val="84"/>
        </w:rPr>
        <w:t># 或者绑定到多个IP（MySQL 8.0.13+）</w:t>
      </w:r>
      <w:r>
        <w:br w:type="textWrapping"/>
      </w:r>
      <w:r>
        <w:rPr>
          <w:rStyle w:val="84"/>
        </w:rPr>
        <w:t># bind-address = 192.168.10.100,127.0.0.1</w:t>
      </w:r>
      <w:r>
        <w:br w:type="textWrapping"/>
      </w:r>
      <w:r>
        <w:br w:type="textWrapping"/>
      </w:r>
      <w:r>
        <w:rPr>
          <w:rStyle w:val="84"/>
        </w:rPr>
        <w:t># 端口配置</w:t>
      </w:r>
      <w:r>
        <w:br w:type="textWrapping"/>
      </w:r>
      <w:r>
        <w:rPr>
          <w:rStyle w:val="73"/>
        </w:rPr>
        <w:t xml:space="preserve">port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3306</w:t>
      </w:r>
      <w:r>
        <w:br w:type="textWrapping"/>
      </w:r>
      <w:r>
        <w:br w:type="textWrapping"/>
      </w:r>
      <w:r>
        <w:rPr>
          <w:rStyle w:val="84"/>
        </w:rPr>
        <w:t># 禁用网络连接（仅socket连接）</w:t>
      </w:r>
      <w:r>
        <w:br w:type="textWrapping"/>
      </w:r>
      <w:r>
        <w:rPr>
          <w:rStyle w:val="84"/>
        </w:rPr>
        <w:t># skip-networking</w:t>
      </w:r>
      <w:r>
        <w:br w:type="textWrapping"/>
      </w:r>
      <w:r>
        <w:br w:type="textWrapping"/>
      </w:r>
      <w:r>
        <w:rPr>
          <w:rStyle w:val="84"/>
        </w:rPr>
        <w:t># 连接限制</w:t>
      </w:r>
      <w:r>
        <w:br w:type="textWrapping"/>
      </w:r>
      <w:r>
        <w:rPr>
          <w:rStyle w:val="73"/>
        </w:rPr>
        <w:t xml:space="preserve">max_connections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200</w:t>
      </w:r>
      <w:r>
        <w:br w:type="textWrapping"/>
      </w:r>
      <w:r>
        <w:rPr>
          <w:rStyle w:val="73"/>
        </w:rPr>
        <w:t xml:space="preserve">max_user_connections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50</w:t>
      </w:r>
      <w:r>
        <w:br w:type="textWrapping"/>
      </w:r>
      <w:r>
        <w:br w:type="textWrapping"/>
      </w:r>
      <w:r>
        <w:rPr>
          <w:rStyle w:val="84"/>
        </w:rPr>
        <w:t># 超时设置</w:t>
      </w:r>
      <w:r>
        <w:br w:type="textWrapping"/>
      </w:r>
      <w:r>
        <w:rPr>
          <w:rStyle w:val="73"/>
        </w:rPr>
        <w:t xml:space="preserve">wait_timeout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3600</w:t>
      </w:r>
      <w:r>
        <w:br w:type="textWrapping"/>
      </w:r>
      <w:r>
        <w:rPr>
          <w:rStyle w:val="73"/>
        </w:rPr>
        <w:t xml:space="preserve">interactive_timeout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3600</w:t>
      </w:r>
      <w:r>
        <w:br w:type="textWrapping"/>
      </w:r>
      <w:r>
        <w:rPr>
          <w:rStyle w:val="73"/>
        </w:rPr>
        <w:t xml:space="preserve">connect_timeout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4"/>
        </w:rPr>
        <w:t>10</w:t>
      </w:r>
    </w:p>
    <w:bookmarkEnd w:id="24"/>
    <w:p w14:paraId="2AEF7978">
      <w:pPr>
        <w:pStyle w:val="5"/>
        <w:numPr>
          <w:numId w:val="0"/>
        </w:numPr>
        <w:tabs>
          <w:tab w:val="clear" w:pos="1080"/>
        </w:tabs>
        <w:ind w:leftChars="0"/>
      </w:pPr>
      <w:bookmarkStart w:id="25" w:name="ssltls-配置"/>
      <w:r>
        <w:t xml:space="preserve">7.2 SSL/TLS </w:t>
      </w:r>
      <w:r>
        <w:rPr>
          <w:rFonts w:hint="eastAsia"/>
        </w:rPr>
        <w:t>配置</w:t>
      </w:r>
    </w:p>
    <w:p w14:paraId="29D2F6F1">
      <w:pPr>
        <w:pStyle w:val="71"/>
      </w:pPr>
      <w:r>
        <w:rPr>
          <w:rStyle w:val="72"/>
        </w:rPr>
        <w:t>[mysqld]</w:t>
      </w:r>
      <w:r>
        <w:br w:type="textWrapping"/>
      </w:r>
      <w:r>
        <w:rPr>
          <w:rStyle w:val="84"/>
        </w:rPr>
        <w:t># SSL配置</w:t>
      </w:r>
      <w:r>
        <w:br w:type="textWrapping"/>
      </w:r>
      <w:r>
        <w:rPr>
          <w:rStyle w:val="73"/>
        </w:rPr>
        <w:t>ssl-ca</w:t>
      </w:r>
      <w:r>
        <w:rPr>
          <w:rStyle w:val="88"/>
        </w:rPr>
        <w:t>=</w:t>
      </w:r>
      <w:r>
        <w:rPr>
          <w:rStyle w:val="80"/>
        </w:rPr>
        <w:t>/etc/mysql/ssl/ca-cert.pem</w:t>
      </w:r>
      <w:r>
        <w:br w:type="textWrapping"/>
      </w:r>
      <w:r>
        <w:rPr>
          <w:rStyle w:val="73"/>
        </w:rPr>
        <w:t>ssl-cert</w:t>
      </w:r>
      <w:r>
        <w:rPr>
          <w:rStyle w:val="88"/>
        </w:rPr>
        <w:t>=</w:t>
      </w:r>
      <w:r>
        <w:rPr>
          <w:rStyle w:val="80"/>
        </w:rPr>
        <w:t>/etc/mysql/ssl/server-cert.pem</w:t>
      </w:r>
      <w:r>
        <w:br w:type="textWrapping"/>
      </w:r>
      <w:r>
        <w:rPr>
          <w:rStyle w:val="73"/>
        </w:rPr>
        <w:t>ssl-key</w:t>
      </w:r>
      <w:r>
        <w:rPr>
          <w:rStyle w:val="88"/>
        </w:rPr>
        <w:t>=</w:t>
      </w:r>
      <w:r>
        <w:rPr>
          <w:rStyle w:val="80"/>
        </w:rPr>
        <w:t>/etc/mysql/ssl/server-key.pem</w:t>
      </w:r>
      <w:r>
        <w:br w:type="textWrapping"/>
      </w:r>
      <w:r>
        <w:br w:type="textWrapping"/>
      </w:r>
      <w:r>
        <w:rPr>
          <w:rStyle w:val="84"/>
        </w:rPr>
        <w:t># 要求SSL连接</w:t>
      </w:r>
      <w:r>
        <w:br w:type="textWrapping"/>
      </w:r>
      <w:r>
        <w:rPr>
          <w:rStyle w:val="73"/>
        </w:rPr>
        <w:t xml:space="preserve">require_secure_transport </w:t>
      </w:r>
      <w:r>
        <w:rPr>
          <w:rStyle w:val="88"/>
        </w:rPr>
        <w:t>=</w:t>
      </w:r>
      <w:r>
        <w:rPr>
          <w:rStyle w:val="80"/>
        </w:rPr>
        <w:t xml:space="preserve"> </w:t>
      </w:r>
      <w:r>
        <w:rPr>
          <w:rStyle w:val="72"/>
        </w:rPr>
        <w:t>ON</w:t>
      </w:r>
      <w:r>
        <w:br w:type="textWrapping"/>
      </w:r>
      <w:r>
        <w:br w:type="textWrapping"/>
      </w:r>
      <w:r>
        <w:rPr>
          <w:rStyle w:val="84"/>
        </w:rPr>
        <w:t># TLS版本限制</w:t>
      </w:r>
      <w:r>
        <w:br w:type="textWrapping"/>
      </w:r>
      <w:r>
        <w:rPr>
          <w:rStyle w:val="73"/>
        </w:rPr>
        <w:t xml:space="preserve">tls_version </w:t>
      </w:r>
      <w:r>
        <w:rPr>
          <w:rStyle w:val="88"/>
        </w:rPr>
        <w:t>=</w:t>
      </w:r>
      <w:r>
        <w:rPr>
          <w:rStyle w:val="80"/>
        </w:rPr>
        <w:t xml:space="preserve"> TLSv1.2,TLSv1.3</w:t>
      </w:r>
    </w:p>
    <w:p w14:paraId="5BFED601">
      <w:pPr>
        <w:pStyle w:val="71"/>
      </w:pPr>
      <w:r>
        <w:rPr>
          <w:rStyle w:val="84"/>
        </w:rPr>
        <w:t>-- 为用户要求SSL连接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'secure_user'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'SecureUser@2024!'</w:t>
      </w:r>
      <w:r>
        <w:rPr>
          <w:rStyle w:val="102"/>
        </w:rPr>
        <w:t xml:space="preserve"> REQUIRE SSL;</w:t>
      </w:r>
      <w:r>
        <w:br w:type="textWrapping"/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secure_db.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'secure_user'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要求特定的SSL证书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'cert_user'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'CertUser@2024!'</w:t>
      </w:r>
      <w:r>
        <w:rPr>
          <w:rStyle w:val="102"/>
        </w:rPr>
        <w:t xml:space="preserve"> REQUIRE X509;</w:t>
      </w:r>
      <w:r>
        <w:br w:type="textWrapping"/>
      </w:r>
      <w:r>
        <w:br w:type="textWrapping"/>
      </w:r>
      <w:r>
        <w:rPr>
          <w:rStyle w:val="84"/>
        </w:rPr>
        <w:t>-- 要求特定CA签发的证书</w:t>
      </w:r>
      <w:r>
        <w:br w:type="textWrapping"/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'ca_user'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'CAUser@2024!'</w:t>
      </w:r>
      <w:r>
        <w:rPr>
          <w:rStyle w:val="102"/>
        </w:rPr>
        <w:t xml:space="preserve"> REQUIRE ISSUER </w:t>
      </w:r>
      <w:r>
        <w:rPr>
          <w:rStyle w:val="80"/>
        </w:rPr>
        <w:t>'/C=CN/ST=Beijing/L=Beijing/O=Company/CN=MySQL-CA'</w:t>
      </w:r>
      <w:r>
        <w:rPr>
          <w:rStyle w:val="102"/>
        </w:rPr>
        <w:t>;</w:t>
      </w:r>
    </w:p>
    <w:bookmarkEnd w:id="23"/>
    <w:bookmarkEnd w:id="25"/>
    <w:p w14:paraId="255CDBF9">
      <w:pPr>
        <w:pStyle w:val="3"/>
        <w:numPr>
          <w:numId w:val="0"/>
        </w:numPr>
        <w:tabs>
          <w:tab w:val="clear" w:pos="576"/>
        </w:tabs>
        <w:ind w:leftChars="0"/>
      </w:pPr>
      <w:bookmarkStart w:id="26" w:name="访问控制验证与测试"/>
      <w:r>
        <w:t xml:space="preserve">8. </w:t>
      </w:r>
      <w:r>
        <w:rPr>
          <w:rFonts w:hint="eastAsia"/>
        </w:rPr>
        <w:t>访问控制验证与测试</w:t>
      </w:r>
    </w:p>
    <w:p w14:paraId="3285B0A4">
      <w:pPr>
        <w:pStyle w:val="5"/>
        <w:numPr>
          <w:numId w:val="0"/>
        </w:numPr>
        <w:tabs>
          <w:tab w:val="clear" w:pos="1080"/>
        </w:tabs>
        <w:ind w:leftChars="0"/>
      </w:pPr>
      <w:bookmarkStart w:id="27" w:name="本地连接测试"/>
      <w:r>
        <w:t xml:space="preserve">8.1 </w:t>
      </w:r>
      <w:r>
        <w:rPr>
          <w:rFonts w:hint="eastAsia"/>
        </w:rPr>
        <w:t>本地连接测试</w:t>
      </w:r>
    </w:p>
    <w:p w14:paraId="5892E568">
      <w:pPr>
        <w:pStyle w:val="71"/>
      </w:pPr>
      <w:r>
        <w:rPr>
          <w:rStyle w:val="84"/>
        </w:rPr>
        <w:t># 测试本地连接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localhost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127.0.0.1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--socket</w:t>
      </w:r>
      <w:r>
        <w:rPr>
          <w:rStyle w:val="92"/>
        </w:rPr>
        <w:t>=</w:t>
      </w:r>
      <w:r>
        <w:rPr>
          <w:rStyle w:val="102"/>
        </w:rPr>
        <w:t>/var/run/mysqld/mysqld.sock</w:t>
      </w:r>
    </w:p>
    <w:bookmarkEnd w:id="27"/>
    <w:p w14:paraId="0D38F477">
      <w:pPr>
        <w:pStyle w:val="5"/>
        <w:numPr>
          <w:numId w:val="0"/>
        </w:numPr>
        <w:tabs>
          <w:tab w:val="clear" w:pos="1080"/>
        </w:tabs>
        <w:ind w:leftChars="0"/>
      </w:pPr>
      <w:bookmarkStart w:id="28" w:name="远程连接测试"/>
      <w:r>
        <w:t xml:space="preserve">8.2 </w:t>
      </w:r>
      <w:r>
        <w:rPr>
          <w:rFonts w:hint="eastAsia"/>
        </w:rPr>
        <w:t>远程连接测试</w:t>
      </w:r>
    </w:p>
    <w:p w14:paraId="07B0E88E">
      <w:pPr>
        <w:pStyle w:val="71"/>
      </w:pPr>
      <w:r>
        <w:rPr>
          <w:rStyle w:val="84"/>
        </w:rPr>
        <w:t># 从允许的IP测试连接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app_user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192.168.10.100 </w:t>
      </w:r>
      <w:r>
        <w:rPr>
          <w:rStyle w:val="96"/>
        </w:rPr>
        <w:t>-P</w:t>
      </w:r>
      <w:r>
        <w:rPr>
          <w:rStyle w:val="102"/>
        </w:rPr>
        <w:t xml:space="preserve"> 3306</w:t>
      </w:r>
      <w:r>
        <w:br w:type="textWrapping"/>
      </w:r>
      <w:r>
        <w:br w:type="textWrapping"/>
      </w:r>
      <w:r>
        <w:rPr>
          <w:rStyle w:val="84"/>
        </w:rPr>
        <w:t># 测试SSL连接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secure_user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192.168.10.100 </w:t>
      </w:r>
      <w:r>
        <w:rPr>
          <w:rStyle w:val="96"/>
        </w:rPr>
        <w:t>--ssl-mode</w:t>
      </w:r>
      <w:r>
        <w:rPr>
          <w:rStyle w:val="92"/>
        </w:rPr>
        <w:t>=</w:t>
      </w:r>
      <w:r>
        <w:rPr>
          <w:rStyle w:val="102"/>
        </w:rPr>
        <w:t>REQUIRED</w:t>
      </w:r>
      <w:r>
        <w:br w:type="textWrapping"/>
      </w:r>
      <w:r>
        <w:br w:type="textWrapping"/>
      </w:r>
      <w:r>
        <w:rPr>
          <w:rStyle w:val="84"/>
        </w:rPr>
        <w:t># 验证连接来源</w:t>
      </w:r>
      <w:r>
        <w:br w:type="textWrapping"/>
      </w: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test_user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192.168.10.100 </w:t>
      </w:r>
      <w:r>
        <w:rPr>
          <w:rStyle w:val="96"/>
        </w:rPr>
        <w:t>-e</w:t>
      </w:r>
      <w:r>
        <w:rPr>
          <w:rStyle w:val="102"/>
        </w:rPr>
        <w:t xml:space="preserve"> </w:t>
      </w:r>
      <w:r>
        <w:rPr>
          <w:rStyle w:val="80"/>
        </w:rPr>
        <w:t>"SELECT USER(), CURRENT_USER(), CONNECTION_ID();"</w:t>
      </w:r>
    </w:p>
    <w:bookmarkEnd w:id="28"/>
    <w:p w14:paraId="5BB2B1A2">
      <w:pPr>
        <w:pStyle w:val="5"/>
        <w:numPr>
          <w:numId w:val="0"/>
        </w:numPr>
        <w:tabs>
          <w:tab w:val="clear" w:pos="1080"/>
        </w:tabs>
        <w:ind w:leftChars="0"/>
      </w:pPr>
      <w:bookmarkStart w:id="29" w:name="连接验证脚本"/>
      <w:r>
        <w:t xml:space="preserve">8.3 </w:t>
      </w:r>
      <w:r>
        <w:rPr>
          <w:rFonts w:hint="eastAsia"/>
        </w:rPr>
        <w:t>连接验证脚本</w:t>
      </w:r>
    </w:p>
    <w:p w14:paraId="40C5658B">
      <w:pPr>
        <w:pStyle w:val="71"/>
      </w:pPr>
      <w:r>
        <w:rPr>
          <w:rStyle w:val="84"/>
        </w:rPr>
        <w:t>#!/bin/bash</w:t>
      </w:r>
      <w:r>
        <w:br w:type="textWrapping"/>
      </w:r>
      <w:r>
        <w:rPr>
          <w:rStyle w:val="84"/>
        </w:rPr>
        <w:t># MySQL连接测试脚本</w:t>
      </w:r>
      <w:r>
        <w:br w:type="textWrapping"/>
      </w:r>
      <w:r>
        <w:br w:type="textWrapping"/>
      </w:r>
      <w:r>
        <w:rPr>
          <w:rStyle w:val="90"/>
        </w:rPr>
        <w:t>MYSQL_HOST</w:t>
      </w:r>
      <w:r>
        <w:rPr>
          <w:rStyle w:val="92"/>
        </w:rPr>
        <w:t>=</w:t>
      </w:r>
      <w:r>
        <w:rPr>
          <w:rStyle w:val="80"/>
        </w:rPr>
        <w:t>"192.168.10.100"</w:t>
      </w:r>
      <w:r>
        <w:br w:type="textWrapping"/>
      </w:r>
      <w:r>
        <w:rPr>
          <w:rStyle w:val="90"/>
        </w:rPr>
        <w:t>MYSQL_PORT</w:t>
      </w:r>
      <w:r>
        <w:rPr>
          <w:rStyle w:val="92"/>
        </w:rPr>
        <w:t>=</w:t>
      </w:r>
      <w:r>
        <w:rPr>
          <w:rStyle w:val="80"/>
        </w:rPr>
        <w:t>"3306"</w:t>
      </w:r>
      <w:r>
        <w:br w:type="textWrapping"/>
      </w:r>
      <w:r>
        <w:br w:type="textWrapping"/>
      </w:r>
      <w:r>
        <w:rPr>
          <w:rStyle w:val="84"/>
        </w:rPr>
        <w:t># 测试用户列表</w:t>
      </w:r>
      <w:r>
        <w:br w:type="textWrapping"/>
      </w:r>
      <w:r>
        <w:rPr>
          <w:rStyle w:val="93"/>
        </w:rPr>
        <w:t>declare</w:t>
      </w:r>
      <w:r>
        <w:rPr>
          <w:rStyle w:val="102"/>
        </w:rPr>
        <w:t xml:space="preserve"> </w:t>
      </w:r>
      <w:r>
        <w:rPr>
          <w:rStyle w:val="96"/>
        </w:rPr>
        <w:t>-A</w:t>
      </w:r>
      <w:r>
        <w:rPr>
          <w:rStyle w:val="102"/>
        </w:rPr>
        <w:t xml:space="preserve"> </w:t>
      </w:r>
      <w:r>
        <w:rPr>
          <w:rStyle w:val="90"/>
        </w:rPr>
        <w:t>test_users</w:t>
      </w:r>
      <w:r>
        <w:rPr>
          <w:rStyle w:val="92"/>
        </w:rPr>
        <w:t>=</w:t>
      </w:r>
      <w:r>
        <w:rPr>
          <w:rStyle w:val="90"/>
        </w:rPr>
        <w:t>(</w:t>
      </w:r>
      <w:r>
        <w:br w:type="textWrapping"/>
      </w:r>
      <w:r>
        <w:rPr>
          <w:rStyle w:val="102"/>
        </w:rPr>
        <w:t xml:space="preserve">    </w:t>
      </w:r>
      <w:r>
        <w:rPr>
          <w:rStyle w:val="92"/>
        </w:rPr>
        <w:t>[</w:t>
      </w:r>
      <w:r>
        <w:rPr>
          <w:rStyle w:val="80"/>
        </w:rPr>
        <w:t>"app_user@192.168.20.10"</w:t>
      </w:r>
      <w:r>
        <w:rPr>
          <w:rStyle w:val="92"/>
        </w:rPr>
        <w:t>]</w:t>
      </w:r>
      <w:r>
        <w:rPr>
          <w:rStyle w:val="90"/>
        </w:rPr>
        <w:t>=</w:t>
      </w:r>
      <w:r>
        <w:rPr>
          <w:rStyle w:val="80"/>
        </w:rPr>
        <w:t>"AppUser@2024!"</w:t>
      </w:r>
      <w:r>
        <w:br w:type="textWrapping"/>
      </w:r>
      <w:r>
        <w:rPr>
          <w:rStyle w:val="102"/>
        </w:rPr>
        <w:t xml:space="preserve">    </w:t>
      </w:r>
      <w:r>
        <w:rPr>
          <w:rStyle w:val="92"/>
        </w:rPr>
        <w:t>[</w:t>
      </w:r>
      <w:r>
        <w:rPr>
          <w:rStyle w:val="80"/>
        </w:rPr>
        <w:t>"admin_user@192.168.10.50"</w:t>
      </w:r>
      <w:r>
        <w:rPr>
          <w:rStyle w:val="92"/>
        </w:rPr>
        <w:t>]</w:t>
      </w:r>
      <w:r>
        <w:rPr>
          <w:rStyle w:val="90"/>
        </w:rPr>
        <w:t>=</w:t>
      </w:r>
      <w:r>
        <w:rPr>
          <w:rStyle w:val="80"/>
        </w:rPr>
        <w:t>"AdminUser@2024!"</w:t>
      </w:r>
      <w:r>
        <w:br w:type="textWrapping"/>
      </w:r>
      <w:r>
        <w:rPr>
          <w:rStyle w:val="102"/>
        </w:rPr>
        <w:t xml:space="preserve">    </w:t>
      </w:r>
      <w:r>
        <w:rPr>
          <w:rStyle w:val="92"/>
        </w:rPr>
        <w:t>[</w:t>
      </w:r>
      <w:r>
        <w:rPr>
          <w:rStyle w:val="80"/>
        </w:rPr>
        <w:t>"readonly@192.168.30.100"</w:t>
      </w:r>
      <w:r>
        <w:rPr>
          <w:rStyle w:val="92"/>
        </w:rPr>
        <w:t>]</w:t>
      </w:r>
      <w:r>
        <w:rPr>
          <w:rStyle w:val="90"/>
        </w:rPr>
        <w:t>=</w:t>
      </w:r>
      <w:r>
        <w:rPr>
          <w:rStyle w:val="80"/>
        </w:rPr>
        <w:t>"ReadOnly@2024!"</w:t>
      </w:r>
      <w:r>
        <w:br w:type="textWrapping"/>
      </w:r>
      <w:r>
        <w:rPr>
          <w:rStyle w:val="90"/>
        </w:rPr>
        <w:t>)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"Testing MySQL connection restrictions..."</w:t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"============================================"</w:t>
      </w:r>
      <w:r>
        <w:br w:type="textWrapping"/>
      </w:r>
      <w:r>
        <w:br w:type="textWrapping"/>
      </w:r>
      <w:r>
        <w:rPr>
          <w:rStyle w:val="91"/>
        </w:rPr>
        <w:t>for</w:t>
      </w:r>
      <w:r>
        <w:rPr>
          <w:rStyle w:val="102"/>
        </w:rPr>
        <w:t xml:space="preserve"> user_host </w:t>
      </w:r>
      <w:r>
        <w:rPr>
          <w:rStyle w:val="72"/>
        </w:rPr>
        <w:t>in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${</w:t>
      </w:r>
      <w:r>
        <w:rPr>
          <w:rStyle w:val="92"/>
        </w:rPr>
        <w:t>!</w:t>
      </w:r>
      <w:r>
        <w:rPr>
          <w:rStyle w:val="90"/>
        </w:rPr>
        <w:t>test_users</w:t>
      </w:r>
      <w:r>
        <w:rPr>
          <w:rStyle w:val="92"/>
        </w:rPr>
        <w:t>[@]</w:t>
      </w:r>
      <w:r>
        <w:rPr>
          <w:rStyle w:val="90"/>
        </w:rPr>
        <w:t>}</w:t>
      </w:r>
      <w:r>
        <w:rPr>
          <w:rStyle w:val="80"/>
        </w:rPr>
        <w:t>"</w:t>
      </w:r>
      <w:r>
        <w:rPr>
          <w:rStyle w:val="72"/>
        </w:rPr>
        <w:t>;</w:t>
      </w:r>
      <w:r>
        <w:rPr>
          <w:rStyle w:val="102"/>
        </w:rPr>
        <w:t xml:space="preserve"> </w:t>
      </w:r>
      <w:r>
        <w:rPr>
          <w:rStyle w:val="91"/>
        </w:rPr>
        <w:t>do</w:t>
      </w:r>
      <w:r>
        <w:br w:type="textWrapping"/>
      </w:r>
      <w:r>
        <w:rPr>
          <w:rStyle w:val="102"/>
        </w:rPr>
        <w:t xml:space="preserve">    </w:t>
      </w:r>
      <w:r>
        <w:rPr>
          <w:rStyle w:val="90"/>
        </w:rPr>
        <w:t>username</w:t>
      </w:r>
      <w:r>
        <w:rPr>
          <w:rStyle w:val="92"/>
        </w:rPr>
        <w:t>=</w:t>
      </w:r>
      <w:r>
        <w:rPr>
          <w:rStyle w:val="90"/>
        </w:rPr>
        <w:t>$(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90"/>
        </w:rPr>
        <w:t>$user_host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cut</w:t>
      </w:r>
      <w:r>
        <w:rPr>
          <w:rStyle w:val="102"/>
        </w:rPr>
        <w:t xml:space="preserve"> </w:t>
      </w:r>
      <w:r>
        <w:rPr>
          <w:rStyle w:val="96"/>
        </w:rPr>
        <w:t>-d</w:t>
      </w:r>
      <w:r>
        <w:rPr>
          <w:rStyle w:val="80"/>
        </w:rPr>
        <w:t>'@'</w:t>
      </w:r>
      <w:r>
        <w:rPr>
          <w:rStyle w:val="102"/>
        </w:rPr>
        <w:t xml:space="preserve"> </w:t>
      </w:r>
      <w:r>
        <w:rPr>
          <w:rStyle w:val="96"/>
        </w:rPr>
        <w:t>-f1</w:t>
      </w:r>
      <w:r>
        <w:rPr>
          <w:rStyle w:val="90"/>
        </w:rPr>
        <w:t>)</w:t>
      </w:r>
      <w:r>
        <w:br w:type="textWrapping"/>
      </w:r>
      <w:r>
        <w:rPr>
          <w:rStyle w:val="102"/>
        </w:rPr>
        <w:t xml:space="preserve">    </w:t>
      </w:r>
      <w:r>
        <w:rPr>
          <w:rStyle w:val="90"/>
        </w:rPr>
        <w:t>source_ip</w:t>
      </w:r>
      <w:r>
        <w:rPr>
          <w:rStyle w:val="92"/>
        </w:rPr>
        <w:t>=</w:t>
      </w:r>
      <w:r>
        <w:rPr>
          <w:rStyle w:val="90"/>
        </w:rPr>
        <w:t>$(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90"/>
        </w:rPr>
        <w:t>$user_host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cut</w:t>
      </w:r>
      <w:r>
        <w:rPr>
          <w:rStyle w:val="102"/>
        </w:rPr>
        <w:t xml:space="preserve"> </w:t>
      </w:r>
      <w:r>
        <w:rPr>
          <w:rStyle w:val="96"/>
        </w:rPr>
        <w:t>-d</w:t>
      </w:r>
      <w:r>
        <w:rPr>
          <w:rStyle w:val="80"/>
        </w:rPr>
        <w:t>'@'</w:t>
      </w:r>
      <w:r>
        <w:rPr>
          <w:rStyle w:val="102"/>
        </w:rPr>
        <w:t xml:space="preserve"> </w:t>
      </w:r>
      <w:r>
        <w:rPr>
          <w:rStyle w:val="96"/>
        </w:rPr>
        <w:t>-f2</w:t>
      </w:r>
      <w:r>
        <w:rPr>
          <w:rStyle w:val="90"/>
        </w:rPr>
        <w:t>)</w:t>
      </w:r>
      <w:r>
        <w:br w:type="textWrapping"/>
      </w:r>
      <w:r>
        <w:rPr>
          <w:rStyle w:val="102"/>
        </w:rPr>
        <w:t xml:space="preserve">    </w:t>
      </w:r>
      <w:r>
        <w:rPr>
          <w:rStyle w:val="90"/>
        </w:rPr>
        <w:t>password</w:t>
      </w:r>
      <w:r>
        <w:rPr>
          <w:rStyle w:val="92"/>
        </w:rPr>
        <w:t>=</w:t>
      </w:r>
      <w:r>
        <w:rPr>
          <w:rStyle w:val="90"/>
        </w:rPr>
        <w:t>${test_users</w:t>
      </w:r>
      <w:r>
        <w:rPr>
          <w:rStyle w:val="92"/>
        </w:rPr>
        <w:t>[</w:t>
      </w:r>
      <w:r>
        <w:rPr>
          <w:rStyle w:val="90"/>
        </w:rPr>
        <w:t>$user_host</w:t>
      </w:r>
      <w:r>
        <w:rPr>
          <w:rStyle w:val="92"/>
        </w:rPr>
        <w:t>]</w:t>
      </w:r>
      <w:r>
        <w:rPr>
          <w:rStyle w:val="90"/>
        </w:rPr>
        <w:t>}</w:t>
      </w:r>
      <w:r>
        <w:br w:type="textWrapping"/>
      </w:r>
      <w:r>
        <w:rPr>
          <w:rStyle w:val="102"/>
        </w:rPr>
        <w:t xml:space="preserve">    </w:t>
      </w:r>
      <w:r>
        <w:br w:type="textWrapping"/>
      </w:r>
      <w:r>
        <w:rPr>
          <w:rStyle w:val="102"/>
        </w:rPr>
        <w:t xml:space="preserve">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 xml:space="preserve">"Testing: </w:t>
      </w:r>
      <w:r>
        <w:rPr>
          <w:rStyle w:val="90"/>
        </w:rPr>
        <w:t>$username</w:t>
      </w:r>
      <w:r>
        <w:rPr>
          <w:rStyle w:val="80"/>
        </w:rPr>
        <w:t xml:space="preserve"> from </w:t>
      </w:r>
      <w:r>
        <w:rPr>
          <w:rStyle w:val="90"/>
        </w:rPr>
        <w:t>$source_ip</w:t>
      </w:r>
      <w:r>
        <w:rPr>
          <w:rStyle w:val="80"/>
        </w:rPr>
        <w:t>"</w:t>
      </w:r>
      <w:r>
        <w:br w:type="textWrapping"/>
      </w:r>
      <w:r>
        <w:rPr>
          <w:rStyle w:val="102"/>
        </w:rPr>
        <w:t xml:space="preserve">    </w:t>
      </w:r>
      <w:r>
        <w:br w:type="textWrapping"/>
      </w:r>
      <w:r>
        <w:rPr>
          <w:rStyle w:val="102"/>
        </w:rPr>
        <w:t xml:space="preserve">    </w:t>
      </w:r>
      <w:r>
        <w:rPr>
          <w:rStyle w:val="84"/>
        </w:rPr>
        <w:t># 注意：实际测试需要从对应的IP地址进行</w:t>
      </w:r>
      <w:r>
        <w:br w:type="textWrapping"/>
      </w:r>
      <w:r>
        <w:rPr>
          <w:rStyle w:val="102"/>
        </w:rPr>
        <w:t xml:space="preserve">    </w:t>
      </w:r>
      <w:r>
        <w:rPr>
          <w:rStyle w:val="89"/>
        </w:rPr>
        <w:t>timeout</w:t>
      </w:r>
      <w:r>
        <w:rPr>
          <w:rStyle w:val="102"/>
        </w:rPr>
        <w:t xml:space="preserve"> 10 mysql </w:t>
      </w:r>
      <w:r>
        <w:rPr>
          <w:rStyle w:val="96"/>
        </w:rPr>
        <w:t>-u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$username</w:t>
      </w:r>
      <w:r>
        <w:rPr>
          <w:rStyle w:val="80"/>
        </w:rPr>
        <w:t>"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80"/>
        </w:rPr>
        <w:t>"</w:t>
      </w:r>
      <w:r>
        <w:rPr>
          <w:rStyle w:val="90"/>
        </w:rPr>
        <w:t>$password</w:t>
      </w:r>
      <w:r>
        <w:rPr>
          <w:rStyle w:val="80"/>
        </w:rPr>
        <w:t>"</w:t>
      </w:r>
      <w:r>
        <w:rPr>
          <w:rStyle w:val="102"/>
        </w:rPr>
        <w:t xml:space="preserve"> </w:t>
      </w:r>
      <w:r>
        <w:rPr>
          <w:rStyle w:val="96"/>
        </w:rPr>
        <w:t>-h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$MYSQL_HOST</w:t>
      </w:r>
      <w:r>
        <w:rPr>
          <w:rStyle w:val="80"/>
        </w:rPr>
        <w:t>"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$MYSQL_PORT</w:t>
      </w:r>
      <w:r>
        <w:rPr>
          <w:rStyle w:val="80"/>
        </w:rPr>
        <w:t>"</w:t>
      </w:r>
      <w:r>
        <w:rPr>
          <w:rStyle w:val="102"/>
        </w:rPr>
        <w:t xml:space="preserve"> </w:t>
      </w:r>
      <w:r>
        <w:rPr>
          <w:rStyle w:val="96"/>
        </w:rPr>
        <w:t>-e</w:t>
      </w:r>
      <w:r>
        <w:rPr>
          <w:rStyle w:val="102"/>
        </w:rPr>
        <w:t xml:space="preserve"> </w:t>
      </w:r>
      <w:r>
        <w:rPr>
          <w:rStyle w:val="80"/>
        </w:rPr>
        <w:t>"SELECT 'Connection successful' as Result, USER(), CONNECTION_ID();"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92"/>
        </w:rPr>
        <w:t>&gt;</w:t>
      </w:r>
      <w:r>
        <w:rPr>
          <w:rStyle w:val="102"/>
        </w:rPr>
        <w:t>/dev/null</w:t>
      </w:r>
      <w:r>
        <w:br w:type="textWrapping"/>
      </w:r>
      <w:r>
        <w:rPr>
          <w:rStyle w:val="102"/>
        </w:rPr>
        <w:t xml:space="preserve">    </w:t>
      </w:r>
      <w:r>
        <w:br w:type="textWrapping"/>
      </w:r>
      <w:r>
        <w:rPr>
          <w:rStyle w:val="102"/>
        </w:rPr>
        <w:t xml:space="preserve">    </w:t>
      </w:r>
      <w:r>
        <w:rPr>
          <w:rStyle w:val="91"/>
        </w:rPr>
        <w:t>if</w:t>
      </w:r>
      <w:r>
        <w:rPr>
          <w:rStyle w:val="102"/>
        </w:rPr>
        <w:t xml:space="preserve"> </w:t>
      </w:r>
      <w:r>
        <w:rPr>
          <w:rStyle w:val="93"/>
        </w:rPr>
        <w:t>[</w:t>
      </w:r>
      <w:r>
        <w:rPr>
          <w:rStyle w:val="102"/>
        </w:rPr>
        <w:t xml:space="preserve"> </w:t>
      </w:r>
      <w:r>
        <w:rPr>
          <w:rStyle w:val="90"/>
        </w:rPr>
        <w:t>$?</w:t>
      </w:r>
      <w:r>
        <w:rPr>
          <w:rStyle w:val="102"/>
        </w:rPr>
        <w:t xml:space="preserve"> </w:t>
      </w:r>
      <w:r>
        <w:rPr>
          <w:rStyle w:val="88"/>
        </w:rPr>
        <w:t>-eq</w:t>
      </w:r>
      <w:r>
        <w:rPr>
          <w:rStyle w:val="102"/>
        </w:rPr>
        <w:t xml:space="preserve"> 0 </w:t>
      </w:r>
      <w:r>
        <w:rPr>
          <w:rStyle w:val="93"/>
        </w:rPr>
        <w:t>]</w:t>
      </w:r>
      <w:r>
        <w:rPr>
          <w:rStyle w:val="72"/>
        </w:rPr>
        <w:t>;</w:t>
      </w:r>
      <w:r>
        <w:rPr>
          <w:rStyle w:val="102"/>
        </w:rPr>
        <w:t xml:space="preserve"> </w:t>
      </w:r>
      <w:r>
        <w:rPr>
          <w:rStyle w:val="91"/>
        </w:rPr>
        <w:t>then</w:t>
      </w:r>
      <w:r>
        <w:br w:type="textWrapping"/>
      </w:r>
      <w:r>
        <w:rPr>
          <w:rStyle w:val="102"/>
        </w:rPr>
        <w:t xml:space="preserve">    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 xml:space="preserve">"✓ Connection successful for </w:t>
      </w:r>
      <w:r>
        <w:rPr>
          <w:rStyle w:val="90"/>
        </w:rPr>
        <w:t>$username</w:t>
      </w:r>
      <w:r>
        <w:rPr>
          <w:rStyle w:val="80"/>
        </w:rPr>
        <w:t>"</w:t>
      </w:r>
      <w:r>
        <w:br w:type="textWrapping"/>
      </w:r>
      <w:r>
        <w:rPr>
          <w:rStyle w:val="102"/>
        </w:rPr>
        <w:t xml:space="preserve">    </w:t>
      </w:r>
      <w:r>
        <w:rPr>
          <w:rStyle w:val="91"/>
        </w:rPr>
        <w:t>else</w:t>
      </w:r>
      <w:r>
        <w:br w:type="textWrapping"/>
      </w:r>
      <w:r>
        <w:rPr>
          <w:rStyle w:val="102"/>
        </w:rPr>
        <w:t xml:space="preserve">    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 xml:space="preserve">"✗ Connection failed for </w:t>
      </w:r>
      <w:r>
        <w:rPr>
          <w:rStyle w:val="90"/>
        </w:rPr>
        <w:t>$username</w:t>
      </w:r>
      <w:r>
        <w:rPr>
          <w:rStyle w:val="80"/>
        </w:rPr>
        <w:t>"</w:t>
      </w:r>
      <w:r>
        <w:br w:type="textWrapping"/>
      </w:r>
      <w:r>
        <w:rPr>
          <w:rStyle w:val="102"/>
        </w:rPr>
        <w:t xml:space="preserve">    </w:t>
      </w:r>
      <w:r>
        <w:rPr>
          <w:rStyle w:val="91"/>
        </w:rPr>
        <w:t>fi</w:t>
      </w:r>
      <w:r>
        <w:br w:type="textWrapping"/>
      </w:r>
      <w:r>
        <w:rPr>
          <w:rStyle w:val="102"/>
        </w:rPr>
        <w:t xml:space="preserve">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"---"</w:t>
      </w:r>
      <w:r>
        <w:br w:type="textWrapping"/>
      </w:r>
      <w:r>
        <w:rPr>
          <w:rStyle w:val="91"/>
        </w:rPr>
        <w:t>done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"Test completed."</w:t>
      </w:r>
    </w:p>
    <w:bookmarkEnd w:id="29"/>
    <w:p w14:paraId="11FC2E1A">
      <w:pPr>
        <w:pStyle w:val="5"/>
        <w:numPr>
          <w:numId w:val="0"/>
        </w:numPr>
        <w:tabs>
          <w:tab w:val="clear" w:pos="1080"/>
        </w:tabs>
        <w:ind w:leftChars="0"/>
      </w:pPr>
      <w:bookmarkStart w:id="30" w:name="权限验证查询"/>
      <w:r>
        <w:t xml:space="preserve">8.4 </w:t>
      </w:r>
      <w:r>
        <w:rPr>
          <w:rFonts w:hint="eastAsia"/>
        </w:rPr>
        <w:t>权限验证查询</w:t>
      </w:r>
    </w:p>
    <w:p w14:paraId="78938414">
      <w:pPr>
        <w:pStyle w:val="71"/>
      </w:pPr>
      <w:r>
        <w:rPr>
          <w:rStyle w:val="84"/>
        </w:rPr>
        <w:t>-- 查看当前连接的详细信息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br w:type="textWrapping"/>
      </w:r>
      <w:r>
        <w:rPr>
          <w:rStyle w:val="102"/>
        </w:rPr>
        <w:t xml:space="preserve">    </w:t>
      </w:r>
      <w:r>
        <w:rPr>
          <w:rStyle w:val="72"/>
        </w:rPr>
        <w:t>Id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</w:t>
      </w:r>
      <w:r>
        <w:rPr>
          <w:rStyle w:val="89"/>
        </w:rPr>
        <w:t>User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Host,</w:t>
      </w:r>
      <w:r>
        <w:br w:type="textWrapping"/>
      </w:r>
      <w:r>
        <w:rPr>
          <w:rStyle w:val="102"/>
        </w:rPr>
        <w:t xml:space="preserve">    db,</w:t>
      </w:r>
      <w:r>
        <w:br w:type="textWrapping"/>
      </w:r>
      <w:r>
        <w:rPr>
          <w:rStyle w:val="102"/>
        </w:rPr>
        <w:t xml:space="preserve">    Command,</w:t>
      </w:r>
      <w:r>
        <w:br w:type="textWrapping"/>
      </w:r>
      <w:r>
        <w:rPr>
          <w:rStyle w:val="102"/>
        </w:rPr>
        <w:t xml:space="preserve">    </w:t>
      </w:r>
      <w:r>
        <w:rPr>
          <w:rStyle w:val="73"/>
        </w:rPr>
        <w:t>Time</w:t>
      </w:r>
      <w:r>
        <w:rPr>
          <w:rStyle w:val="102"/>
        </w:rPr>
        <w:t>,</w:t>
      </w:r>
      <w:r>
        <w:br w:type="textWrapping"/>
      </w:r>
      <w:r>
        <w:rPr>
          <w:rStyle w:val="102"/>
        </w:rPr>
        <w:t xml:space="preserve">    State,</w:t>
      </w:r>
      <w:r>
        <w:br w:type="textWrapping"/>
      </w:r>
      <w:r>
        <w:rPr>
          <w:rStyle w:val="102"/>
        </w:rPr>
        <w:t xml:space="preserve">    Info</w:t>
      </w:r>
      <w:r>
        <w:br w:type="textWrapping"/>
      </w:r>
      <w:r>
        <w:rPr>
          <w:rStyle w:val="72"/>
        </w:rPr>
        <w:t>FROM</w:t>
      </w:r>
      <w:r>
        <w:rPr>
          <w:rStyle w:val="102"/>
        </w:rPr>
        <w:t xml:space="preserve"> information_schema.PROCESSLIST;</w:t>
      </w:r>
      <w:r>
        <w:br w:type="textWrapping"/>
      </w:r>
      <w:r>
        <w:br w:type="textWrapping"/>
      </w:r>
      <w:r>
        <w:rPr>
          <w:rStyle w:val="84"/>
        </w:rPr>
        <w:t>-- 查看用户权限矩阵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br w:type="textWrapping"/>
      </w:r>
      <w:r>
        <w:rPr>
          <w:rStyle w:val="102"/>
        </w:rPr>
        <w:t xml:space="preserve">    GRANTEE,</w:t>
      </w:r>
      <w:r>
        <w:br w:type="textWrapping"/>
      </w:r>
      <w:r>
        <w:rPr>
          <w:rStyle w:val="102"/>
        </w:rPr>
        <w:t xml:space="preserve">    TABLE_SCHEMA,</w:t>
      </w:r>
      <w:r>
        <w:br w:type="textWrapping"/>
      </w:r>
      <w:r>
        <w:rPr>
          <w:rStyle w:val="102"/>
        </w:rPr>
        <w:t xml:space="preserve">    PRIVILEGE_TYPE,</w:t>
      </w:r>
      <w:r>
        <w:br w:type="textWrapping"/>
      </w:r>
      <w:r>
        <w:rPr>
          <w:rStyle w:val="102"/>
        </w:rPr>
        <w:t xml:space="preserve">    IS_GRANTABLE</w:t>
      </w:r>
      <w:r>
        <w:br w:type="textWrapping"/>
      </w:r>
      <w:r>
        <w:rPr>
          <w:rStyle w:val="72"/>
        </w:rPr>
        <w:t>FROM</w:t>
      </w:r>
      <w:r>
        <w:rPr>
          <w:rStyle w:val="102"/>
        </w:rPr>
        <w:t xml:space="preserve"> information_schema.USER_PRIVILEGES </w:t>
      </w:r>
      <w:r>
        <w:br w:type="textWrapping"/>
      </w:r>
      <w:r>
        <w:rPr>
          <w:rStyle w:val="72"/>
        </w:rPr>
        <w:t>UNION</w:t>
      </w:r>
      <w:r>
        <w:rPr>
          <w:rStyle w:val="102"/>
        </w:rPr>
        <w:t xml:space="preserve"> </w:t>
      </w:r>
      <w:r>
        <w:rPr>
          <w:rStyle w:val="72"/>
        </w:rPr>
        <w:t>ALL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br w:type="textWrapping"/>
      </w:r>
      <w:r>
        <w:rPr>
          <w:rStyle w:val="102"/>
        </w:rPr>
        <w:t xml:space="preserve">    GRANTEE,</w:t>
      </w:r>
      <w:r>
        <w:br w:type="textWrapping"/>
      </w:r>
      <w:r>
        <w:rPr>
          <w:rStyle w:val="102"/>
        </w:rPr>
        <w:t xml:space="preserve">    TABLE_SCHEMA,</w:t>
      </w:r>
      <w:r>
        <w:br w:type="textWrapping"/>
      </w:r>
      <w:r>
        <w:rPr>
          <w:rStyle w:val="102"/>
        </w:rPr>
        <w:t xml:space="preserve">    PRIVILEGE_TYPE,</w:t>
      </w:r>
      <w:r>
        <w:br w:type="textWrapping"/>
      </w:r>
      <w:r>
        <w:rPr>
          <w:rStyle w:val="102"/>
        </w:rPr>
        <w:t xml:space="preserve">    IS_GRANTABLE</w:t>
      </w:r>
      <w:r>
        <w:br w:type="textWrapping"/>
      </w:r>
      <w:r>
        <w:rPr>
          <w:rStyle w:val="72"/>
        </w:rPr>
        <w:t>FROM</w:t>
      </w:r>
      <w:r>
        <w:rPr>
          <w:rStyle w:val="102"/>
        </w:rPr>
        <w:t xml:space="preserve"> information_schema.SCHEMA_PRIVILEGES</w:t>
      </w:r>
      <w:r>
        <w:br w:type="textWrapping"/>
      </w:r>
      <w:r>
        <w:rPr>
          <w:rStyle w:val="72"/>
        </w:rPr>
        <w:t>ORDER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GRANTEE, TABLE_SCHEMA, PRIVILEGE_TYPE;</w:t>
      </w:r>
      <w:r>
        <w:br w:type="textWrapping"/>
      </w:r>
      <w:r>
        <w:br w:type="textWrapping"/>
      </w:r>
      <w:r>
        <w:rPr>
          <w:rStyle w:val="84"/>
        </w:rPr>
        <w:t>-- 检查特定用户的连接权限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'app_user'</w:t>
      </w:r>
      <w:r>
        <w:rPr>
          <w:rStyle w:val="102"/>
        </w:rPr>
        <w:t>@</w:t>
      </w:r>
      <w:r>
        <w:rPr>
          <w:rStyle w:val="80"/>
        </w:rPr>
        <w:t>'192.168.20.%'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查看失败的连接尝试（需要启用日志）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mysql.general_log </w:t>
      </w:r>
      <w:r>
        <w:rPr>
          <w:rStyle w:val="72"/>
        </w:rPr>
        <w:t>WHERE</w:t>
      </w:r>
      <w:r>
        <w:rPr>
          <w:rStyle w:val="102"/>
        </w:rPr>
        <w:t xml:space="preserve"> command_type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'Connect'</w:t>
      </w:r>
      <w:r>
        <w:rPr>
          <w:rStyle w:val="102"/>
        </w:rPr>
        <w:t xml:space="preserve"> </w:t>
      </w:r>
      <w:r>
        <w:rPr>
          <w:rStyle w:val="72"/>
        </w:rPr>
        <w:t>AND</w:t>
      </w:r>
      <w:r>
        <w:rPr>
          <w:rStyle w:val="102"/>
        </w:rPr>
        <w:t xml:space="preserve"> argument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'%Access denied%'</w:t>
      </w:r>
      <w:r>
        <w:rPr>
          <w:rStyle w:val="102"/>
        </w:rPr>
        <w:t>;</w:t>
      </w:r>
    </w:p>
    <w:p w14:paraId="57FBF505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bookmarkEnd w:id="30"/>
    <w:p w14:paraId="3998D277">
      <w:pPr>
        <w:pStyle w:val="3"/>
        <w:numPr>
          <w:numId w:val="0"/>
        </w:numPr>
        <w:tabs>
          <w:tab w:val="clear" w:pos="576"/>
        </w:tabs>
        <w:ind w:leftChars="0"/>
      </w:pPr>
      <w:bookmarkStart w:id="31" w:name="常见问题与最佳实践"/>
      <w:r>
        <w:rPr>
          <w:rFonts w:hint="eastAsia"/>
        </w:rPr>
        <w:t>常见问题与最佳实践</w:t>
      </w:r>
    </w:p>
    <w:p w14:paraId="5422F50D">
      <w:pPr>
        <w:pStyle w:val="5"/>
        <w:numPr>
          <w:numId w:val="0"/>
        </w:numPr>
        <w:tabs>
          <w:tab w:val="clear" w:pos="1080"/>
        </w:tabs>
        <w:ind w:leftChars="0"/>
      </w:pPr>
      <w:bookmarkStart w:id="32" w:name="常见问题排除"/>
      <w:r>
        <w:t xml:space="preserve">9.1 </w:t>
      </w:r>
      <w:r>
        <w:rPr>
          <w:rFonts w:hint="eastAsia"/>
        </w:rPr>
        <w:t>常见问题排除</w:t>
      </w:r>
    </w:p>
    <w:p w14:paraId="7DD1BA0F">
      <w:r>
        <w:rPr>
          <w:rFonts w:hint="eastAsia"/>
          <w:b/>
          <w:bCs/>
        </w:rPr>
        <w:t>问题1：连接被拒绝</w:t>
      </w:r>
    </w:p>
    <w:p w14:paraId="7EF04A5B">
      <w:pPr>
        <w:pStyle w:val="71"/>
      </w:pPr>
      <w:r>
        <w:rPr>
          <w:rStyle w:val="84"/>
        </w:rPr>
        <w:t># 检查MySQL服务状态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systemctl status mysql</w:t>
      </w:r>
      <w:r>
        <w:br w:type="textWrapping"/>
      </w:r>
      <w:r>
        <w:br w:type="textWrapping"/>
      </w:r>
      <w:r>
        <w:rPr>
          <w:rStyle w:val="84"/>
        </w:rPr>
        <w:t># 检查端口监听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netstat </w:t>
      </w:r>
      <w:r>
        <w:rPr>
          <w:rStyle w:val="96"/>
        </w:rPr>
        <w:t>-tlnp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3306</w:t>
      </w:r>
      <w:r>
        <w:br w:type="textWrapping"/>
      </w:r>
      <w:r>
        <w:br w:type="textWrapping"/>
      </w:r>
      <w:r>
        <w:rPr>
          <w:rStyle w:val="84"/>
        </w:rPr>
        <w:t># 检查防火墙状态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ufw status</w:t>
      </w:r>
      <w:r>
        <w:br w:type="textWrapping"/>
      </w:r>
      <w:r>
        <w:rPr>
          <w:rStyle w:val="84"/>
        </w:rPr>
        <w:t># 或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iptables </w:t>
      </w:r>
      <w:r>
        <w:rPr>
          <w:rStyle w:val="96"/>
        </w:rPr>
        <w:t>-L</w:t>
      </w:r>
    </w:p>
    <w:p w14:paraId="45F6FD49">
      <w:r>
        <w:rPr>
          <w:rFonts w:hint="eastAsia"/>
          <w:b/>
          <w:bCs/>
        </w:rPr>
        <w:t>问题2：权限配置错误</w:t>
      </w:r>
    </w:p>
    <w:p w14:paraId="0DF63899">
      <w:pPr>
        <w:pStyle w:val="71"/>
      </w:pPr>
      <w:r>
        <w:rPr>
          <w:rStyle w:val="84"/>
        </w:rPr>
        <w:t>-- 检查用户存在性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WHERE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'your_username'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检查权限分配</w:t>
      </w:r>
      <w:r>
        <w:br w:type="textWrapping"/>
      </w: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'your_username'</w:t>
      </w:r>
      <w:r>
        <w:rPr>
          <w:rStyle w:val="102"/>
        </w:rPr>
        <w:t>@</w:t>
      </w:r>
      <w:r>
        <w:rPr>
          <w:rStyle w:val="80"/>
        </w:rPr>
        <w:t>'your_host'</w:t>
      </w:r>
      <w:r>
        <w:rPr>
          <w:rStyle w:val="102"/>
        </w:rPr>
        <w:t>;</w:t>
      </w:r>
      <w:r>
        <w:br w:type="textWrapping"/>
      </w:r>
      <w:r>
        <w:br w:type="textWrapping"/>
      </w:r>
      <w:r>
        <w:rPr>
          <w:rStyle w:val="84"/>
        </w:rPr>
        <w:t>-- 检查当前连接</w:t>
      </w:r>
      <w:r>
        <w:br w:type="textWrapping"/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>(), CURRENT_USER();</w:t>
      </w:r>
    </w:p>
    <w:bookmarkEnd w:id="32"/>
    <w:p w14:paraId="2C4EBEC2">
      <w:pPr>
        <w:pStyle w:val="5"/>
        <w:numPr>
          <w:numId w:val="0"/>
        </w:numPr>
        <w:tabs>
          <w:tab w:val="clear" w:pos="1080"/>
        </w:tabs>
        <w:ind w:leftChars="0"/>
      </w:pPr>
      <w:bookmarkStart w:id="33" w:name="最佳实践建议"/>
      <w:r>
        <w:t xml:space="preserve">9.2 </w:t>
      </w:r>
      <w:r>
        <w:rPr>
          <w:rFonts w:hint="eastAsia"/>
        </w:rPr>
        <w:t>最佳实践建议</w:t>
      </w:r>
    </w:p>
    <w:p w14:paraId="6FBDD26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权限最小化原则</w:t>
      </w:r>
    </w:p>
    <w:p w14:paraId="603D0641">
      <w:pPr>
        <w:numPr>
          <w:numId w:val="0"/>
        </w:numPr>
        <w:ind w:left="1080" w:leftChars="0"/>
      </w:pPr>
      <w:r>
        <w:rPr>
          <w:rFonts w:hint="eastAsia"/>
        </w:rPr>
        <w:t>仅分配完成工作所需的最小权限</w:t>
      </w:r>
    </w:p>
    <w:p w14:paraId="321F8820">
      <w:pPr>
        <w:numPr>
          <w:numId w:val="0"/>
        </w:numPr>
        <w:ind w:left="1080" w:leftChars="0"/>
      </w:pPr>
      <w:r>
        <w:rPr>
          <w:rFonts w:hint="eastAsia"/>
        </w:rPr>
        <w:t>定期审查和清理不必要的权限</w:t>
      </w:r>
    </w:p>
    <w:p w14:paraId="734F2D83">
      <w:pPr>
        <w:numPr>
          <w:numId w:val="0"/>
        </w:numPr>
        <w:ind w:left="1080" w:leftChars="0"/>
      </w:pPr>
      <w:r>
        <w:rPr>
          <w:rFonts w:hint="eastAsia"/>
        </w:rPr>
        <w:t>避免使用通配符权限</w:t>
      </w:r>
    </w:p>
    <w:p w14:paraId="7677C3A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网络分段</w:t>
      </w:r>
    </w:p>
    <w:p w14:paraId="00C9A91E">
      <w:pPr>
        <w:numPr>
          <w:numId w:val="0"/>
        </w:numPr>
        <w:ind w:left="1080" w:leftChars="0"/>
      </w:pPr>
      <w:r>
        <w:rPr>
          <w:rFonts w:hint="eastAsia"/>
        </w:rPr>
        <w:t>将不同类型的服务器放在不同的网络段</w:t>
      </w:r>
    </w:p>
    <w:p w14:paraId="716DDF2F">
      <w:pPr>
        <w:numPr>
          <w:numId w:val="0"/>
        </w:numPr>
        <w:ind w:left="1080" w:leftChars="0"/>
      </w:pPr>
      <w:r>
        <w:rPr>
          <w:rFonts w:hint="eastAsia"/>
        </w:rPr>
        <w:t>使用VLAN进行网络隔离</w:t>
      </w:r>
    </w:p>
    <w:p w14:paraId="16907E00">
      <w:pPr>
        <w:numPr>
          <w:numId w:val="0"/>
        </w:numPr>
        <w:ind w:left="1080" w:leftChars="0"/>
      </w:pPr>
      <w:r>
        <w:rPr>
          <w:rFonts w:hint="eastAsia"/>
        </w:rPr>
        <w:t>实施网络访问控制列表（ACL）</w:t>
      </w:r>
    </w:p>
    <w:p w14:paraId="0808088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监控和审计</w:t>
      </w:r>
    </w:p>
    <w:p w14:paraId="755ADD1A">
      <w:pPr>
        <w:numPr>
          <w:numId w:val="0"/>
        </w:numPr>
        <w:ind w:left="1080" w:leftChars="0"/>
      </w:pPr>
      <w:r>
        <w:rPr>
          <w:rFonts w:hint="eastAsia"/>
        </w:rPr>
        <w:t>启用详细的审计日志</w:t>
      </w:r>
    </w:p>
    <w:p w14:paraId="7AA28246">
      <w:pPr>
        <w:numPr>
          <w:numId w:val="0"/>
        </w:numPr>
        <w:ind w:left="1080" w:leftChars="0"/>
      </w:pPr>
      <w:r>
        <w:rPr>
          <w:rFonts w:hint="eastAsia"/>
        </w:rPr>
        <w:t>监控异常连接行为</w:t>
      </w:r>
    </w:p>
    <w:p w14:paraId="48A9FCEB">
      <w:pPr>
        <w:numPr>
          <w:numId w:val="0"/>
        </w:numPr>
        <w:ind w:left="1080" w:leftChars="0"/>
      </w:pPr>
      <w:r>
        <w:rPr>
          <w:rFonts w:hint="eastAsia"/>
        </w:rPr>
        <w:t>设置告警机制</w:t>
      </w:r>
    </w:p>
    <w:p w14:paraId="46CC761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定期维护</w:t>
      </w:r>
    </w:p>
    <w:p w14:paraId="12FE6C90">
      <w:pPr>
        <w:numPr>
          <w:numId w:val="0"/>
        </w:numPr>
        <w:ind w:left="1080" w:leftChars="0"/>
      </w:pPr>
      <w:r>
        <w:rPr>
          <w:rFonts w:hint="eastAsia"/>
        </w:rPr>
        <w:t>定期更新MySQL版本</w:t>
      </w:r>
    </w:p>
    <w:p w14:paraId="082BC1D4">
      <w:pPr>
        <w:numPr>
          <w:numId w:val="0"/>
        </w:numPr>
        <w:ind w:left="1080" w:leftChars="0"/>
      </w:pPr>
      <w:r>
        <w:rPr>
          <w:rFonts w:hint="eastAsia"/>
        </w:rPr>
        <w:t>定期审查用户权限</w:t>
      </w:r>
    </w:p>
    <w:p w14:paraId="3BBB93E7">
      <w:pPr>
        <w:numPr>
          <w:numId w:val="0"/>
        </w:numPr>
        <w:ind w:left="1080" w:leftChars="0"/>
      </w:pPr>
      <w:r>
        <w:rPr>
          <w:rFonts w:hint="eastAsia"/>
        </w:rPr>
        <w:t>定期测试访问控制规则</w:t>
      </w:r>
    </w:p>
    <w:bookmarkEnd w:id="33"/>
    <w:p w14:paraId="14857371">
      <w:pPr>
        <w:pStyle w:val="5"/>
        <w:numPr>
          <w:numId w:val="0"/>
        </w:numPr>
        <w:tabs>
          <w:tab w:val="clear" w:pos="1080"/>
        </w:tabs>
        <w:ind w:leftChars="0"/>
      </w:pPr>
      <w:bookmarkStart w:id="34" w:name="安全注意事项"/>
      <w:r>
        <w:t xml:space="preserve">9.3 </w:t>
      </w:r>
      <w:r>
        <w:rPr>
          <w:rFonts w:hint="eastAsia"/>
        </w:rPr>
        <w:t>安全注意事项</w:t>
      </w:r>
    </w:p>
    <w:p w14:paraId="0A82801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密码安全</w:t>
      </w:r>
      <w:r>
        <w:rPr>
          <w:rFonts w:hint="eastAsia"/>
        </w:rPr>
        <w:t>：使用强密码策略，定期更换密码</w:t>
      </w:r>
    </w:p>
    <w:p w14:paraId="04E434C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证书管理</w:t>
      </w:r>
      <w:r>
        <w:rPr>
          <w:rFonts w:hint="eastAsia"/>
        </w:rPr>
        <w:t>：妥善管理SSL证书，及时更新过期证书</w:t>
      </w:r>
    </w:p>
    <w:p w14:paraId="161DA811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日志分析</w:t>
      </w:r>
      <w:r>
        <w:rPr>
          <w:rFonts w:hint="eastAsia"/>
        </w:rPr>
        <w:t>：定期分析访问日志，识别异常行为</w:t>
      </w:r>
    </w:p>
    <w:p w14:paraId="0263FF8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备份策略</w:t>
      </w:r>
      <w:r>
        <w:rPr>
          <w:rFonts w:hint="eastAsia"/>
        </w:rPr>
        <w:t>：确保配置变更有备份和回滚方案</w:t>
      </w:r>
    </w:p>
    <w:p w14:paraId="5B7919D2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应急响应</w:t>
      </w:r>
      <w:r>
        <w:rPr>
          <w:rFonts w:hint="eastAsia"/>
        </w:rPr>
        <w:t>：制定安全事件应急响应预案</w:t>
      </w:r>
    </w:p>
    <w:p w14:paraId="521E30FD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F360172">
      <w:r>
        <w:rPr>
          <w:rFonts w:hint="eastAsia"/>
          <w:b/>
          <w:bCs/>
        </w:rPr>
        <w:t>注意事项：</w:t>
      </w:r>
    </w:p>
    <w:p w14:paraId="11813972">
      <w:pPr>
        <w:numPr>
          <w:numId w:val="0"/>
        </w:numPr>
        <w:ind w:left="360" w:leftChars="0"/>
      </w:pPr>
      <w:r>
        <w:rPr>
          <w:rFonts w:hint="eastAsia"/>
        </w:rPr>
        <w:t>本指南中的IP地址和密码仅为示例，实际使用时请使用您环境的真实配置</w:t>
      </w:r>
    </w:p>
    <w:p w14:paraId="5360F892">
      <w:pPr>
        <w:numPr>
          <w:numId w:val="0"/>
        </w:numPr>
        <w:ind w:left="360" w:leftChars="0"/>
      </w:pPr>
      <w:r>
        <w:rPr>
          <w:rFonts w:hint="eastAsia"/>
        </w:rPr>
        <w:t>在生产环境实施前，请在测试环境充分验证所有配置</w:t>
      </w:r>
    </w:p>
    <w:p w14:paraId="483F0388">
      <w:pPr>
        <w:numPr>
          <w:numId w:val="0"/>
        </w:numPr>
        <w:ind w:left="360" w:leftChars="0"/>
      </w:pPr>
      <w:r>
        <w:rPr>
          <w:rFonts w:hint="eastAsia"/>
        </w:rPr>
        <w:t>确保遵循组织的安全策略和合规要求</w:t>
      </w:r>
    </w:p>
    <w:p w14:paraId="778DF038">
      <w:pPr>
        <w:numPr>
          <w:numId w:val="0"/>
        </w:numPr>
        <w:ind w:left="360" w:leftChars="0"/>
      </w:pPr>
      <w:r>
        <w:rPr>
          <w:rFonts w:hint="eastAsia"/>
        </w:rPr>
        <w:t>定期审查和更新访问控制配置</w:t>
      </w:r>
    </w:p>
    <w:p w14:paraId="1C3DA60D">
      <w:pPr>
        <w:numPr>
          <w:numId w:val="0"/>
        </w:numPr>
        <w:ind w:left="360" w:leftChars="0"/>
      </w:pPr>
      <w:r>
        <w:rPr>
          <w:rFonts w:hint="eastAsia"/>
        </w:rPr>
        <w:t>建立完善的变更管理流程，确保配置变更的可追溯性</w:t>
      </w:r>
      <w:r>
        <w:t xml:space="preserve"> ```</w:t>
      </w:r>
    </w:p>
    <w:bookmarkEnd w:id="0"/>
    <w:bookmarkEnd w:id="31"/>
    <w:bookmarkEnd w:id="34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E301F92"/>
    <w:rsid w:val="26DE6C18"/>
    <w:rsid w:val="2EBD3BB9"/>
    <w:rsid w:val="39EA7FD7"/>
    <w:rsid w:val="45901F42"/>
    <w:rsid w:val="480463E3"/>
    <w:rsid w:val="51FF2199"/>
    <w:rsid w:val="56F84382"/>
    <w:rsid w:val="6970099A"/>
    <w:rsid w:val="6CFD4C86"/>
    <w:rsid w:val="74DE2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uiPriority w:val="0"/>
    <w:rPr>
      <w:b/>
      <w:color w:val="204A87"/>
      <w:shd w:val="clear" w:fill="F8F8F8"/>
    </w:rPr>
  </w:style>
  <w:style w:type="character" w:customStyle="1" w:styleId="73">
    <w:name w:val="DataTypeTok"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uiPriority w:val="0"/>
    <w:rPr>
      <w:color w:val="0000CF"/>
      <w:shd w:val="clear" w:fill="F8F8F8"/>
    </w:rPr>
  </w:style>
  <w:style w:type="character" w:customStyle="1" w:styleId="76">
    <w:name w:val="FloatTok"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uiPriority w:val="0"/>
    <w:rPr>
      <w:color w:val="4E9A06"/>
      <w:shd w:val="clear" w:fill="F8F8F8"/>
    </w:rPr>
  </w:style>
  <w:style w:type="character" w:customStyle="1" w:styleId="81">
    <w:name w:val="VerbatimStringTok"/>
    <w:uiPriority w:val="0"/>
    <w:rPr>
      <w:color w:val="4E9A06"/>
      <w:shd w:val="clear" w:fill="F8F8F8"/>
    </w:rPr>
  </w:style>
  <w:style w:type="character" w:customStyle="1" w:styleId="82">
    <w:name w:val="SpecialStringTok"/>
    <w:uiPriority w:val="0"/>
    <w:rPr>
      <w:color w:val="4E9A06"/>
      <w:shd w:val="clear" w:fill="F8F8F8"/>
    </w:rPr>
  </w:style>
  <w:style w:type="character" w:customStyle="1" w:styleId="83">
    <w:name w:val="ImportTok"/>
    <w:uiPriority w:val="0"/>
    <w:rPr>
      <w:shd w:val="clear" w:fill="F8F8F8"/>
    </w:rPr>
  </w:style>
  <w:style w:type="character" w:customStyle="1" w:styleId="84">
    <w:name w:val="CommentTok"/>
    <w:uiPriority w:val="0"/>
    <w:rPr>
      <w:i/>
      <w:color w:val="8F5902"/>
      <w:shd w:val="clear" w:fill="F8F8F8"/>
    </w:rPr>
  </w:style>
  <w:style w:type="character" w:customStyle="1" w:styleId="85">
    <w:name w:val="DocumentationTok"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uiPriority w:val="0"/>
    <w:rPr>
      <w:b/>
      <w:i/>
      <w:color w:val="8F5902"/>
      <w:shd w:val="clear" w:fill="F8F8F8"/>
    </w:rPr>
  </w:style>
  <w:style w:type="character" w:customStyle="1" w:styleId="88">
    <w:name w:val="OtherTok"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uiPriority w:val="0"/>
    <w:rPr>
      <w:color w:val="000000"/>
      <w:shd w:val="clear" w:fill="F8F8F8"/>
    </w:rPr>
  </w:style>
  <w:style w:type="character" w:customStyle="1" w:styleId="91">
    <w:name w:val="ControlFlowTok"/>
    <w:uiPriority w:val="0"/>
    <w:rPr>
      <w:b/>
      <w:color w:val="204A87"/>
      <w:shd w:val="clear" w:fill="F8F8F8"/>
    </w:rPr>
  </w:style>
  <w:style w:type="character" w:customStyle="1" w:styleId="92">
    <w:name w:val="OperatorTok"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uiPriority w:val="0"/>
    <w:rPr>
      <w:b/>
      <w:i/>
      <w:color w:val="8F5902"/>
      <w:shd w:val="clear" w:fill="F8F8F8"/>
    </w:rPr>
  </w:style>
  <w:style w:type="character" w:customStyle="1" w:styleId="99">
    <w:name w:val="WarningTok"/>
    <w:uiPriority w:val="0"/>
    <w:rPr>
      <w:b/>
      <w:i/>
      <w:color w:val="8F5902"/>
      <w:shd w:val="clear" w:fill="F8F8F8"/>
    </w:rPr>
  </w:style>
  <w:style w:type="character" w:customStyle="1" w:styleId="100">
    <w:name w:val="AlertTok"/>
    <w:uiPriority w:val="0"/>
    <w:rPr>
      <w:color w:val="EF2929"/>
      <w:shd w:val="clear" w:fill="F8F8F8"/>
    </w:rPr>
  </w:style>
  <w:style w:type="character" w:customStyle="1" w:styleId="101">
    <w:name w:val="ErrorTok"/>
    <w:uiPriority w:val="0"/>
    <w:rPr>
      <w:b/>
      <w:color w:val="A40000"/>
      <w:shd w:val="clear" w:fill="F8F8F8"/>
    </w:rPr>
  </w:style>
  <w:style w:type="character" w:customStyle="1" w:styleId="102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12</Pages>
  <Words>593</Words>
  <Characters>959</Characters>
  <Lines>28</Lines>
  <Paragraphs>8</Paragraphs>
  <TotalTime>5</TotalTime>
  <ScaleCrop>false</ScaleCrop>
  <LinksUpToDate>false</LinksUpToDate>
  <CharactersWithSpaces>1080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2025-08-26T05:16:00Z</dcterms:created>
  <dc:creator>晓晨</dc:creator>
  <cp:lastModifiedBy>晓晨</cp:lastModifiedBy>
  <dcterms:modified xsi:type="dcterms:W3CDTF">2025-08-26T05:18:16Z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eyJoZGlkIjoiNWU5OGUyNGNmMjQ0MmVkOGZiMzEzOTFkZmI4NjFhYTEiLCJ1c2VySWQiOiI2MTE2MzM3MzYifQ==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2AE96D517D3C482E89D44ABF7B1B923B_12</vt:lpwstr>
  </property>
</Properties>
</file>