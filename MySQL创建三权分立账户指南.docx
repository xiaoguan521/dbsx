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/>
          <w:lang w:val="en-US"/>
        </w:rPr>
        <w:id w:val="1"/>
        <w:docPartObj>
          <w:docPartGallery w:val="Table of Contents"/>
          <w:docPartUnique/>
        </w:docPartObj>
      </w:sdtPr>
      <w:sdtContent>
        <w:p w14:paraId="44021FE8">
          <w:pPr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目录</w:t>
          </w:r>
        </w:p>
        <w:p w14:paraId="073562D0"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t xml:space="preserve">MySQL </w:t>
          </w:r>
          <w:r>
            <w:rPr>
              <w:rFonts w:hint="eastAsia"/>
            </w:rPr>
            <w:t>创建三权分立账户指南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4D95F74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_Toc10574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三权分立概述</w:t>
          </w:r>
          <w:r>
            <w:tab/>
          </w:r>
          <w:r>
            <w:fldChar w:fldCharType="begin"/>
          </w:r>
          <w:r>
            <w:instrText xml:space="preserve"> PAGEREF _Toc10574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6E0D4F7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_Toc13296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权限分离原则</w:t>
          </w:r>
          <w:r>
            <w:tab/>
          </w:r>
          <w:r>
            <w:fldChar w:fldCharType="begin"/>
          </w:r>
          <w:r>
            <w:instrText xml:space="preserve"> PAGEREF _Toc13296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BED7F14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_Toc20011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5279B9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_Toc20805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</w:rPr>
            <w:t>前提条件</w:t>
          </w:r>
          <w:r>
            <w:tab/>
          </w:r>
          <w:r>
            <w:fldChar w:fldCharType="begin"/>
          </w:r>
          <w:r>
            <w:instrText xml:space="preserve"> PAGEREF _Toc20805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7966EE1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_Toc4619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连接数据库</w:t>
          </w:r>
          <w:r>
            <w:tab/>
          </w:r>
          <w:r>
            <w:fldChar w:fldCharType="begin"/>
          </w:r>
          <w:r>
            <w:instrText xml:space="preserve"> PAGEREF _Toc4619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0D6129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_Toc29483 </w:instrText>
          </w:r>
          <w:r>
            <w:fldChar w:fldCharType="separate"/>
          </w:r>
          <w:r>
            <w:t xml:space="preserve">2.3 </w:t>
          </w:r>
          <w:r>
            <w:rPr>
              <w:rFonts w:hint="eastAsia"/>
            </w:rPr>
            <w:t>检查当前用户和权限</w:t>
          </w:r>
          <w:r>
            <w:tab/>
          </w:r>
          <w:r>
            <w:fldChar w:fldCharType="begin"/>
          </w:r>
          <w:r>
            <w:instrText xml:space="preserve"> PAGEREF _Toc29483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95A227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_Toc8292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创建系统管理员账户</w:t>
          </w:r>
          <w:r>
            <w:tab/>
          </w:r>
          <w:r>
            <w:fldChar w:fldCharType="begin"/>
          </w:r>
          <w:r>
            <w:instrText xml:space="preserve"> PAGEREF _Toc8292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49B237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_Toc13851 </w:instrText>
          </w:r>
          <w:r>
            <w:fldChar w:fldCharType="separate"/>
          </w:r>
          <w:r>
            <w:t xml:space="preserve">3.1 </w:t>
          </w:r>
          <w:r>
            <w:rPr>
              <w:rFonts w:hint="eastAsia"/>
            </w:rPr>
            <w:t>创建系统管理员用户</w:t>
          </w:r>
          <w:r>
            <w:tab/>
          </w:r>
          <w:r>
            <w:fldChar w:fldCharType="begin"/>
          </w:r>
          <w:r>
            <w:instrText xml:space="preserve"> PAGEREF _Toc13851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172969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_Toc12096 </w:instrText>
          </w:r>
          <w:r>
            <w:fldChar w:fldCharType="separate"/>
          </w:r>
          <w:r>
            <w:t xml:space="preserve">3.2 </w:t>
          </w:r>
          <w:r>
            <w:rPr>
              <w:rFonts w:hint="eastAsia"/>
            </w:rPr>
            <w:t>分配系统管理权限</w:t>
          </w:r>
          <w:r>
            <w:tab/>
          </w:r>
          <w:r>
            <w:fldChar w:fldCharType="begin"/>
          </w:r>
          <w:r>
            <w:instrText xml:space="preserve"> PAGEREF _Toc12096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DB99F6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_Toc7587 </w:instrText>
          </w:r>
          <w:r>
            <w:fldChar w:fldCharType="separate"/>
          </w:r>
          <w:r>
            <w:t xml:space="preserve">3.3 </w:t>
          </w:r>
          <w:r>
            <w:rPr>
              <w:rFonts w:hint="eastAsia"/>
            </w:rPr>
            <w:t>限制系统管理员权限</w:t>
          </w:r>
          <w:r>
            <w:tab/>
          </w:r>
          <w:r>
            <w:fldChar w:fldCharType="begin"/>
          </w:r>
          <w:r>
            <w:instrText xml:space="preserve"> PAGEREF _Toc7587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84F86E6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_Toc27382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创建审计管理员账户</w:t>
          </w:r>
          <w:r>
            <w:tab/>
          </w:r>
          <w:r>
            <w:fldChar w:fldCharType="begin"/>
          </w:r>
          <w:r>
            <w:instrText xml:space="preserve"> PAGEREF _Toc27382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3C390AF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 </w:instrText>
          </w:r>
          <w:r>
            <w:fldChar w:fldCharType="separate"/>
          </w:r>
          <w:r>
            <w:t xml:space="preserve">4.1 </w:t>
          </w:r>
          <w:r>
            <w:rPr>
              <w:rFonts w:hint="eastAsia"/>
            </w:rPr>
            <w:t>创建审计管理员用户</w:t>
          </w:r>
          <w:r>
            <w:tab/>
          </w:r>
          <w:r>
            <w:fldChar w:fldCharType="begin"/>
          </w:r>
          <w:r>
            <w:instrText xml:space="preserve"> PAGEREF _Toc1972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1F36C0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_Toc30920 </w:instrText>
          </w:r>
          <w:r>
            <w:fldChar w:fldCharType="separate"/>
          </w:r>
          <w:r>
            <w:t xml:space="preserve">4.2 </w:t>
          </w:r>
          <w:r>
            <w:rPr>
              <w:rFonts w:hint="eastAsia"/>
            </w:rPr>
            <w:t>分配审计管理权限</w:t>
          </w:r>
          <w:r>
            <w:tab/>
          </w:r>
          <w:r>
            <w:fldChar w:fldCharType="begin"/>
          </w:r>
          <w:r>
            <w:instrText xml:space="preserve"> PAGEREF _Toc30920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80B3326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_Toc3926 </w:instrText>
          </w:r>
          <w:r>
            <w:fldChar w:fldCharType="separate"/>
          </w:r>
          <w:r>
            <w:t xml:space="preserve">4.3 </w:t>
          </w:r>
          <w:r>
            <w:rPr>
              <w:rFonts w:hint="eastAsia"/>
            </w:rPr>
            <w:t>配置审计日志</w:t>
          </w:r>
          <w:r>
            <w:tab/>
          </w:r>
          <w:r>
            <w:fldChar w:fldCharType="begin"/>
          </w:r>
          <w:r>
            <w:instrText xml:space="preserve"> PAGEREF _Toc3926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D1B1568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_Toc3899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创建安全管理员账户</w:t>
          </w:r>
          <w:r>
            <w:tab/>
          </w:r>
          <w:r>
            <w:fldChar w:fldCharType="begin"/>
          </w:r>
          <w:r>
            <w:instrText xml:space="preserve"> PAGEREF _Toc3899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23A306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_Toc531 </w:instrText>
          </w:r>
          <w:r>
            <w:fldChar w:fldCharType="separate"/>
          </w:r>
          <w:r>
            <w:t xml:space="preserve">5.1 </w:t>
          </w:r>
          <w:r>
            <w:rPr>
              <w:rFonts w:hint="eastAsia"/>
            </w:rPr>
            <w:t>创建安全管理员用户</w:t>
          </w:r>
          <w:r>
            <w:tab/>
          </w:r>
          <w:r>
            <w:fldChar w:fldCharType="begin"/>
          </w:r>
          <w:r>
            <w:instrText xml:space="preserve"> PAGEREF _Toc531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104650D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_Toc23139 </w:instrText>
          </w:r>
          <w:r>
            <w:fldChar w:fldCharType="separate"/>
          </w:r>
          <w:r>
            <w:t xml:space="preserve">5.2 </w:t>
          </w:r>
          <w:r>
            <w:rPr>
              <w:rFonts w:hint="eastAsia"/>
            </w:rPr>
            <w:t>分配安全管理权限</w:t>
          </w:r>
          <w:r>
            <w:tab/>
          </w:r>
          <w:r>
            <w:fldChar w:fldCharType="begin"/>
          </w:r>
          <w:r>
            <w:instrText xml:space="preserve"> PAGEREF _Toc23139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242B7EE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_Toc26006 </w:instrText>
          </w:r>
          <w:r>
            <w:fldChar w:fldCharType="separate"/>
          </w:r>
          <w:r>
            <w:t xml:space="preserve">5.3 </w:t>
          </w:r>
          <w:r>
            <w:rPr>
              <w:rFonts w:hint="eastAsia"/>
            </w:rPr>
            <w:t>限制安全管理员权限</w:t>
          </w:r>
          <w:r>
            <w:tab/>
          </w:r>
          <w:r>
            <w:fldChar w:fldCharType="begin"/>
          </w:r>
          <w:r>
            <w:instrText xml:space="preserve"> PAGEREF _Toc26006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BCA58CA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_Toc21383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权限验证与测试</w:t>
          </w:r>
          <w:r>
            <w:tab/>
          </w:r>
          <w:r>
            <w:fldChar w:fldCharType="begin"/>
          </w:r>
          <w:r>
            <w:instrText xml:space="preserve"> PAGEREF _Toc21383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85442DF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_Toc14153 </w:instrText>
          </w:r>
          <w:r>
            <w:fldChar w:fldCharType="separate"/>
          </w:r>
          <w:r>
            <w:t xml:space="preserve">6.1 </w:t>
          </w:r>
          <w:r>
            <w:rPr>
              <w:rFonts w:hint="eastAsia"/>
            </w:rPr>
            <w:t>测试系统管理员权限</w:t>
          </w:r>
          <w:r>
            <w:tab/>
          </w:r>
          <w:r>
            <w:fldChar w:fldCharType="begin"/>
          </w:r>
          <w:r>
            <w:instrText xml:space="preserve"> PAGEREF _Toc14153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CB0219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_Toc11959 </w:instrText>
          </w:r>
          <w:r>
            <w:fldChar w:fldCharType="separate"/>
          </w:r>
          <w:r>
            <w:t xml:space="preserve">6.2 </w:t>
          </w:r>
          <w:r>
            <w:rPr>
              <w:rFonts w:hint="eastAsia"/>
            </w:rPr>
            <w:t>测试审计管理员权限</w:t>
          </w:r>
          <w:r>
            <w:tab/>
          </w:r>
          <w:r>
            <w:fldChar w:fldCharType="begin"/>
          </w:r>
          <w:r>
            <w:instrText xml:space="preserve"> PAGEREF _Toc11959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F5CBB5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_Toc7682 </w:instrText>
          </w:r>
          <w:r>
            <w:fldChar w:fldCharType="separate"/>
          </w:r>
          <w:r>
            <w:t xml:space="preserve">6.3 </w:t>
          </w:r>
          <w:r>
            <w:rPr>
              <w:rFonts w:hint="eastAsia"/>
            </w:rPr>
            <w:t>测试安全管理员权限</w:t>
          </w:r>
          <w:r>
            <w:tab/>
          </w:r>
          <w:r>
            <w:fldChar w:fldCharType="begin"/>
          </w:r>
          <w:r>
            <w:instrText xml:space="preserve"> PAGEREF _Toc7682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823DF7F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_Toc22098 </w:instrText>
          </w:r>
          <w:r>
            <w:fldChar w:fldCharType="separate"/>
          </w:r>
          <w:r>
            <w:t xml:space="preserve">8. </w:t>
          </w:r>
          <w:r>
            <w:rPr>
              <w:rFonts w:hint="eastAsia"/>
            </w:rPr>
            <w:t>安全配置建议</w:t>
          </w:r>
          <w:r>
            <w:tab/>
          </w:r>
          <w:r>
            <w:fldChar w:fldCharType="begin"/>
          </w:r>
          <w:r>
            <w:instrText xml:space="preserve"> PAGEREF _Toc22098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D4BA23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_Toc17918 </w:instrText>
          </w:r>
          <w:r>
            <w:fldChar w:fldCharType="separate"/>
          </w:r>
          <w:r>
            <w:t xml:space="preserve">7.1 </w:t>
          </w:r>
          <w:r>
            <w:rPr>
              <w:rFonts w:hint="eastAsia"/>
            </w:rPr>
            <w:t>密码策略配置</w:t>
          </w:r>
          <w:r>
            <w:tab/>
          </w:r>
          <w:r>
            <w:fldChar w:fldCharType="begin"/>
          </w:r>
          <w:r>
            <w:instrText xml:space="preserve"> PAGEREF _Toc17918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103221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_Toc27540 </w:instrText>
          </w:r>
          <w:r>
            <w:fldChar w:fldCharType="separate"/>
          </w:r>
          <w:r>
            <w:t xml:space="preserve">7.2 </w:t>
          </w:r>
          <w:r>
            <w:rPr>
              <w:rFonts w:hint="eastAsia"/>
            </w:rPr>
            <w:t>连接安全配置</w:t>
          </w:r>
          <w:r>
            <w:tab/>
          </w:r>
          <w:r>
            <w:fldChar w:fldCharType="begin"/>
          </w:r>
          <w:r>
            <w:instrText xml:space="preserve"> PAGEREF _Toc27540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35C32B0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_Toc8628 </w:instrText>
          </w:r>
          <w:r>
            <w:fldChar w:fldCharType="separate"/>
          </w:r>
          <w:r>
            <w:t xml:space="preserve">7.3 </w:t>
          </w:r>
          <w:r>
            <w:rPr>
              <w:rFonts w:hint="eastAsia"/>
            </w:rPr>
            <w:t>审计配置优化</w:t>
          </w:r>
          <w:r>
            <w:tab/>
          </w:r>
          <w:r>
            <w:fldChar w:fldCharType="begin"/>
          </w:r>
          <w:r>
            <w:instrText xml:space="preserve"> PAGEREF _Toc8628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6ED14C8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_Toc15513 </w:instrText>
          </w:r>
          <w:r>
            <w:fldChar w:fldCharType="separate"/>
          </w:r>
          <w:r>
            <w:t xml:space="preserve">8. </w:t>
          </w:r>
          <w:r>
            <w:rPr>
              <w:rFonts w:hint="eastAsia"/>
            </w:rPr>
            <w:t>常见问题与注意事项</w:t>
          </w:r>
          <w:r>
            <w:tab/>
          </w:r>
          <w:r>
            <w:fldChar w:fldCharType="begin"/>
          </w:r>
          <w:r>
            <w:instrText xml:space="preserve"> PAGEREF _Toc15513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A855A0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_Toc24141 </w:instrText>
          </w:r>
          <w:r>
            <w:fldChar w:fldCharType="separate"/>
          </w:r>
          <w:r>
            <w:t xml:space="preserve">8.1 </w:t>
          </w:r>
          <w:r>
            <w:rPr>
              <w:rFonts w:hint="eastAsia"/>
            </w:rPr>
            <w:t>权限最小化原则</w:t>
          </w:r>
          <w:r>
            <w:tab/>
          </w:r>
          <w:r>
            <w:fldChar w:fldCharType="begin"/>
          </w:r>
          <w:r>
            <w:instrText xml:space="preserve"> PAGEREF _Toc24141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25DBABA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_Toc25468 </w:instrText>
          </w:r>
          <w:r>
            <w:fldChar w:fldCharType="separate"/>
          </w:r>
          <w:r>
            <w:t xml:space="preserve">8.2 </w:t>
          </w:r>
          <w:r>
            <w:rPr>
              <w:rFonts w:hint="eastAsia"/>
            </w:rPr>
            <w:t>账户安全管理</w:t>
          </w:r>
          <w:r>
            <w:tab/>
          </w:r>
          <w:r>
            <w:fldChar w:fldCharType="begin"/>
          </w:r>
          <w:r>
            <w:instrText xml:space="preserve"> PAGEREF _Toc25468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801389F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_Toc4284 </w:instrText>
          </w:r>
          <w:r>
            <w:fldChar w:fldCharType="separate"/>
          </w:r>
          <w:r>
            <w:t xml:space="preserve">8.3 </w:t>
          </w:r>
          <w:r>
            <w:rPr>
              <w:rFonts w:hint="eastAsia"/>
            </w:rPr>
            <w:t>审计日志管理</w:t>
          </w:r>
          <w:r>
            <w:tab/>
          </w:r>
          <w:r>
            <w:fldChar w:fldCharType="begin"/>
          </w:r>
          <w:r>
            <w:instrText xml:space="preserve"> PAGEREF _Toc4284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2CA1AA7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_Toc8065 </w:instrText>
          </w:r>
          <w:r>
            <w:fldChar w:fldCharType="separate"/>
          </w:r>
          <w:r>
            <w:t xml:space="preserve">8.4 </w:t>
          </w:r>
          <w:r>
            <w:rPr>
              <w:rFonts w:hint="eastAsia"/>
            </w:rPr>
            <w:t>备份与恢复</w:t>
          </w:r>
          <w:r>
            <w:tab/>
          </w:r>
          <w:r>
            <w:fldChar w:fldCharType="begin"/>
          </w:r>
          <w:r>
            <w:instrText xml:space="preserve"> PAGEREF _Toc8065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0A7D6F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_Toc2261 </w:instrText>
          </w:r>
          <w:r>
            <w:fldChar w:fldCharType="separate"/>
          </w:r>
          <w:r>
            <w:t xml:space="preserve">8.5 </w:t>
          </w:r>
          <w:r>
            <w:rPr>
              <w:rFonts w:hint="eastAsia"/>
            </w:rPr>
            <w:t>监控和告警</w:t>
          </w:r>
          <w:r>
            <w:tab/>
          </w:r>
          <w:r>
            <w:fldChar w:fldCharType="begin"/>
          </w:r>
          <w:r>
            <w:instrText xml:space="preserve"> PAGEREF _Toc2261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324C0AC">
          <w:r>
            <w:fldChar w:fldCharType="end"/>
          </w:r>
        </w:p>
      </w:sdtContent>
    </w:sdt>
    <w:p w14:paraId="134CE499">
      <w:bookmarkStart w:id="0" w:name="mysql-创建三权分立账户指南"/>
      <w:r>
        <w:br w:type="page"/>
      </w:r>
    </w:p>
    <w:p w14:paraId="1B4CE9A2">
      <w:pPr>
        <w:pStyle w:val="2"/>
        <w:numPr>
          <w:numId w:val="0"/>
        </w:numPr>
        <w:tabs>
          <w:tab w:val="clear" w:pos="360"/>
        </w:tabs>
        <w:ind w:leftChars="0"/>
      </w:pPr>
      <w:bookmarkStart w:id="1" w:name="_Toc22239"/>
      <w:r>
        <w:t xml:space="preserve">MySQL </w:t>
      </w:r>
      <w:r>
        <w:rPr>
          <w:rFonts w:hint="eastAsia"/>
        </w:rPr>
        <w:t>创建三权分立账户指南</w:t>
      </w:r>
      <w:bookmarkEnd w:id="1"/>
    </w:p>
    <w:p w14:paraId="6413D6B6">
      <w:r>
        <w:rPr>
          <w:rFonts w:hint="eastAsia"/>
        </w:rPr>
        <w:t>本文档详细介绍如何在</w:t>
      </w:r>
      <w:r>
        <w:t xml:space="preserve"> MySQL </w:t>
      </w:r>
      <w:r>
        <w:rPr>
          <w:rFonts w:hint="eastAsia"/>
        </w:rPr>
        <w:t>数据库中创建符合等保三级要求的三权分立账户体系，确保数据库的安全管理。</w:t>
      </w:r>
    </w:p>
    <w:p w14:paraId="5A286C71">
      <w:pPr>
        <w:pStyle w:val="3"/>
        <w:numPr>
          <w:numId w:val="0"/>
        </w:numPr>
        <w:tabs>
          <w:tab w:val="clear" w:pos="576"/>
        </w:tabs>
        <w:ind w:leftChars="0"/>
      </w:pPr>
      <w:bookmarkStart w:id="2" w:name="_Toc10574"/>
      <w:bookmarkStart w:id="3" w:name="三权分立概述"/>
      <w:r>
        <w:t xml:space="preserve">1. </w:t>
      </w:r>
      <w:r>
        <w:rPr>
          <w:rFonts w:hint="eastAsia"/>
        </w:rPr>
        <w:t>三权分立概述</w:t>
      </w:r>
      <w:bookmarkEnd w:id="2"/>
    </w:p>
    <w:p w14:paraId="3D9542AD">
      <w:r>
        <w:rPr>
          <w:rFonts w:hint="eastAsia"/>
        </w:rPr>
        <w:t>根据等保三级要求，数据库管理需要实现三权分立，主要包括：</w:t>
      </w:r>
    </w:p>
    <w:p w14:paraId="5C0E4BB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系统管理员（System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Administrator）</w:t>
      </w:r>
      <w:r>
        <w:rPr>
          <w:rFonts w:hint="eastAsia"/>
        </w:rPr>
        <w:t>：负责数据库系统的安装、配置、维护和日常运维</w:t>
      </w:r>
    </w:p>
    <w:p w14:paraId="2B3BBE0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审计管理员（Audit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Administrator）</w:t>
      </w:r>
      <w:r>
        <w:rPr>
          <w:rFonts w:hint="eastAsia"/>
        </w:rPr>
        <w:t>：负责审计策略制定、审计日志管理和安全事件分析</w:t>
      </w:r>
    </w:p>
    <w:p w14:paraId="48B8201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安全管理员（Security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Administrator）</w:t>
      </w:r>
      <w:r>
        <w:rPr>
          <w:rFonts w:hint="eastAsia"/>
        </w:rPr>
        <w:t>：负责用户权限管理、安全策略配置和访问控制</w:t>
      </w:r>
    </w:p>
    <w:p w14:paraId="36E798FF">
      <w:pPr>
        <w:pStyle w:val="5"/>
        <w:numPr>
          <w:numId w:val="0"/>
        </w:numPr>
        <w:tabs>
          <w:tab w:val="clear" w:pos="1080"/>
        </w:tabs>
        <w:ind w:leftChars="0"/>
      </w:pPr>
      <w:bookmarkStart w:id="4" w:name="_Toc13296"/>
      <w:bookmarkStart w:id="5" w:name="权限分离原则"/>
      <w:r>
        <w:t xml:space="preserve">1.1 </w:t>
      </w:r>
      <w:r>
        <w:rPr>
          <w:rFonts w:hint="eastAsia"/>
        </w:rPr>
        <w:t>权限分离原则</w:t>
      </w:r>
      <w:bookmarkEnd w:id="4"/>
    </w:p>
    <w:p w14:paraId="26984943">
      <w:pPr>
        <w:numPr>
          <w:numId w:val="0"/>
        </w:numPr>
        <w:ind w:left="360" w:leftChars="0"/>
      </w:pPr>
      <w:r>
        <w:rPr>
          <w:rFonts w:hint="eastAsia"/>
        </w:rPr>
        <w:t>每个管理员只拥有完成其职责所需的最小权限</w:t>
      </w:r>
    </w:p>
    <w:p w14:paraId="5EACF677">
      <w:pPr>
        <w:numPr>
          <w:numId w:val="0"/>
        </w:numPr>
        <w:ind w:left="360" w:leftChars="0"/>
      </w:pPr>
      <w:r>
        <w:rPr>
          <w:rFonts w:hint="eastAsia"/>
        </w:rPr>
        <w:t>关键操作需要多人协作完成</w:t>
      </w:r>
    </w:p>
    <w:p w14:paraId="72BB9FF7">
      <w:pPr>
        <w:numPr>
          <w:numId w:val="0"/>
        </w:numPr>
        <w:ind w:left="360" w:leftChars="0"/>
      </w:pPr>
      <w:r>
        <w:rPr>
          <w:rFonts w:hint="eastAsia"/>
        </w:rPr>
        <w:t>审计功能独立于其他管理功能</w:t>
      </w:r>
    </w:p>
    <w:p w14:paraId="7C292D0F">
      <w:pPr>
        <w:numPr>
          <w:numId w:val="0"/>
        </w:numPr>
        <w:ind w:left="360" w:leftChars="0"/>
      </w:pPr>
      <w:r>
        <w:rPr>
          <w:rFonts w:hint="eastAsia"/>
        </w:rPr>
        <w:t>确保职责分离，避免权限过度集中</w:t>
      </w:r>
    </w:p>
    <w:bookmarkEnd w:id="3"/>
    <w:bookmarkEnd w:id="5"/>
    <w:p w14:paraId="40058301">
      <w:pPr>
        <w:pStyle w:val="3"/>
        <w:numPr>
          <w:numId w:val="0"/>
        </w:numPr>
        <w:tabs>
          <w:tab w:val="clear" w:pos="576"/>
        </w:tabs>
        <w:ind w:leftChars="0"/>
      </w:pPr>
      <w:bookmarkStart w:id="6" w:name="_Toc20011"/>
      <w:bookmarkStart w:id="7" w:name="环境准备"/>
      <w:r>
        <w:t xml:space="preserve">2. </w:t>
      </w:r>
      <w:r>
        <w:rPr>
          <w:rFonts w:hint="eastAsia"/>
        </w:rPr>
        <w:t>环境准备</w:t>
      </w:r>
      <w:bookmarkEnd w:id="6"/>
    </w:p>
    <w:p w14:paraId="6128E110">
      <w:pPr>
        <w:pStyle w:val="5"/>
        <w:numPr>
          <w:numId w:val="0"/>
        </w:numPr>
        <w:tabs>
          <w:tab w:val="clear" w:pos="1080"/>
        </w:tabs>
        <w:ind w:leftChars="0"/>
      </w:pPr>
      <w:bookmarkStart w:id="8" w:name="_Toc20805"/>
      <w:bookmarkStart w:id="9" w:name="前提条件"/>
      <w:r>
        <w:t xml:space="preserve">2.1 </w:t>
      </w:r>
      <w:r>
        <w:rPr>
          <w:rFonts w:hint="eastAsia"/>
        </w:rPr>
        <w:t>前提条件</w:t>
      </w:r>
      <w:bookmarkEnd w:id="8"/>
    </w:p>
    <w:p w14:paraId="5884CFEF">
      <w:pPr>
        <w:numPr>
          <w:numId w:val="0"/>
        </w:numPr>
        <w:ind w:left="360" w:leftChars="0"/>
      </w:pPr>
      <w:r>
        <w:t xml:space="preserve">MySQL 5.7 </w:t>
      </w:r>
      <w:r>
        <w:rPr>
          <w:rFonts w:hint="eastAsia"/>
        </w:rPr>
        <w:t>或更高版本</w:t>
      </w:r>
    </w:p>
    <w:p w14:paraId="0E404F37">
      <w:pPr>
        <w:numPr>
          <w:numId w:val="0"/>
        </w:numPr>
        <w:ind w:left="360" w:leftChars="0"/>
      </w:pPr>
      <w:r>
        <w:rPr>
          <w:rFonts w:hint="eastAsia"/>
        </w:rPr>
        <w:t>具有</w:t>
      </w:r>
      <w:r>
        <w:t xml:space="preserve"> root </w:t>
      </w:r>
      <w:r>
        <w:rPr>
          <w:rFonts w:hint="eastAsia"/>
        </w:rPr>
        <w:t>权限的</w:t>
      </w:r>
      <w:r>
        <w:t xml:space="preserve"> MySQL </w:t>
      </w:r>
      <w:r>
        <w:rPr>
          <w:rFonts w:hint="eastAsia"/>
        </w:rPr>
        <w:t>管理员账户</w:t>
      </w:r>
    </w:p>
    <w:p w14:paraId="60C8C510">
      <w:pPr>
        <w:numPr>
          <w:numId w:val="0"/>
        </w:numPr>
        <w:ind w:left="360" w:leftChars="0"/>
      </w:pPr>
      <w:r>
        <w:rPr>
          <w:rFonts w:hint="eastAsia"/>
        </w:rPr>
        <w:t>已启用</w:t>
      </w:r>
      <w:r>
        <w:t xml:space="preserve"> MySQL </w:t>
      </w:r>
      <w:r>
        <w:rPr>
          <w:rFonts w:hint="eastAsia"/>
        </w:rPr>
        <w:t>审计插件（如</w:t>
      </w:r>
      <w:r>
        <w:t xml:space="preserve"> MySQL Enterprise Audit </w:t>
      </w:r>
      <w:r>
        <w:rPr>
          <w:rFonts w:hint="eastAsia"/>
        </w:rPr>
        <w:t>或</w:t>
      </w:r>
      <w:r>
        <w:t xml:space="preserve"> MariaDB Audit </w:t>
      </w:r>
      <w:r>
        <w:rPr>
          <w:rFonts w:hint="eastAsia"/>
        </w:rPr>
        <w:t>Plugin）</w:t>
      </w:r>
    </w:p>
    <w:bookmarkEnd w:id="9"/>
    <w:p w14:paraId="27A15B32">
      <w:pPr>
        <w:pStyle w:val="5"/>
        <w:numPr>
          <w:numId w:val="0"/>
        </w:numPr>
        <w:tabs>
          <w:tab w:val="clear" w:pos="1080"/>
        </w:tabs>
        <w:ind w:leftChars="0"/>
      </w:pPr>
      <w:bookmarkStart w:id="10" w:name="_Toc4619"/>
      <w:bookmarkStart w:id="11" w:name="连接数据库"/>
      <w:r>
        <w:t xml:space="preserve">2.2 </w:t>
      </w:r>
      <w:r>
        <w:rPr>
          <w:rFonts w:hint="eastAsia"/>
        </w:rPr>
        <w:t>连接数据库</w:t>
      </w:r>
      <w:bookmarkEnd w:id="10"/>
    </w:p>
    <w:p w14:paraId="6A379D1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使用root账户连接MySQL</w:t>
      </w:r>
    </w:p>
    <w:p w14:paraId="477D93E0">
      <w:pPr>
        <w:pStyle w:val="71"/>
      </w:pP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</w:p>
    <w:bookmarkEnd w:id="11"/>
    <w:p w14:paraId="23195735">
      <w:pPr>
        <w:pStyle w:val="5"/>
        <w:numPr>
          <w:numId w:val="0"/>
        </w:numPr>
        <w:tabs>
          <w:tab w:val="clear" w:pos="1080"/>
        </w:tabs>
        <w:ind w:leftChars="0"/>
      </w:pPr>
      <w:bookmarkStart w:id="12" w:name="_Toc29483"/>
      <w:bookmarkStart w:id="13" w:name="检查当前用户和权限"/>
      <w:r>
        <w:t xml:space="preserve">2.3 </w:t>
      </w:r>
      <w:r>
        <w:rPr>
          <w:rFonts w:hint="eastAsia"/>
        </w:rPr>
        <w:t>检查当前用户和权限</w:t>
      </w:r>
      <w:bookmarkEnd w:id="12"/>
    </w:p>
    <w:p w14:paraId="6C6EBF2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查看当前用户</w:t>
      </w:r>
    </w:p>
    <w:p w14:paraId="032DFF3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>(), CURRENT_USER();</w:t>
      </w:r>
    </w:p>
    <w:p w14:paraId="79A0D75C">
      <w:pPr>
        <w:pStyle w:val="71"/>
        <w:rPr>
          <w:rStyle w:val="102"/>
          <w:rFonts w:hint="eastAsia" w:eastAsia="宋体"/>
          <w:lang w:eastAsia="zh-CN"/>
        </w:rPr>
      </w:pPr>
    </w:p>
    <w:p w14:paraId="6E2D975E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查看所有用户</w:t>
      </w:r>
    </w:p>
    <w:p w14:paraId="5D6F83A6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>;</w:t>
      </w:r>
    </w:p>
    <w:p w14:paraId="23198DED">
      <w:pPr>
        <w:pStyle w:val="71"/>
        <w:rPr>
          <w:rStyle w:val="102"/>
          <w:rFonts w:hint="eastAsia" w:eastAsia="宋体"/>
          <w:lang w:eastAsia="zh-CN"/>
        </w:rPr>
      </w:pPr>
    </w:p>
    <w:p w14:paraId="1779EB2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查看当前用户权限</w:t>
      </w:r>
    </w:p>
    <w:p w14:paraId="15914E9E">
      <w:pPr>
        <w:pStyle w:val="71"/>
      </w:pPr>
      <w:r>
        <w:rPr>
          <w:rStyle w:val="102"/>
        </w:rPr>
        <w:t>SHOW GRANTS;</w:t>
      </w:r>
    </w:p>
    <w:bookmarkEnd w:id="7"/>
    <w:bookmarkEnd w:id="13"/>
    <w:p w14:paraId="24CF642C">
      <w:pPr>
        <w:pStyle w:val="3"/>
        <w:numPr>
          <w:numId w:val="0"/>
        </w:numPr>
        <w:tabs>
          <w:tab w:val="clear" w:pos="576"/>
        </w:tabs>
        <w:ind w:leftChars="0"/>
      </w:pPr>
      <w:bookmarkStart w:id="14" w:name="_Toc8292"/>
      <w:bookmarkStart w:id="15" w:name="创建系统管理员账户"/>
      <w:r>
        <w:t xml:space="preserve">3. </w:t>
      </w:r>
      <w:r>
        <w:rPr>
          <w:rFonts w:hint="eastAsia"/>
        </w:rPr>
        <w:t>创建系统管理员账户</w:t>
      </w:r>
      <w:bookmarkEnd w:id="14"/>
    </w:p>
    <w:p w14:paraId="66F6A53D">
      <w:r>
        <w:rPr>
          <w:rFonts w:hint="eastAsia"/>
        </w:rPr>
        <w:t>系统管理员主要负责数据库的系统级管理，包括安装、配置、备份恢复等。</w:t>
      </w:r>
    </w:p>
    <w:p w14:paraId="4AC3B272">
      <w:pPr>
        <w:pStyle w:val="5"/>
        <w:numPr>
          <w:numId w:val="0"/>
        </w:numPr>
        <w:tabs>
          <w:tab w:val="clear" w:pos="1080"/>
        </w:tabs>
        <w:ind w:leftChars="0"/>
      </w:pPr>
      <w:bookmarkStart w:id="16" w:name="_Toc13851"/>
      <w:bookmarkStart w:id="17" w:name="创建系统管理员用户"/>
      <w:r>
        <w:t xml:space="preserve">3.1 </w:t>
      </w:r>
      <w:r>
        <w:rPr>
          <w:rFonts w:hint="eastAsia"/>
        </w:rPr>
        <w:t>创建系统管理员用户</w:t>
      </w:r>
      <w:bookmarkEnd w:id="16"/>
    </w:p>
    <w:p w14:paraId="0785BF18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创建系统管理员账户</w:t>
      </w:r>
    </w:p>
    <w:p w14:paraId="74FBEBC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'SysAdmin@2024!'</w:t>
      </w:r>
      <w:r>
        <w:rPr>
          <w:rStyle w:val="102"/>
        </w:rPr>
        <w:t>;</w:t>
      </w:r>
    </w:p>
    <w:p w14:paraId="0C3DD15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'SysAdmin@2024!'</w:t>
      </w:r>
      <w:r>
        <w:rPr>
          <w:rStyle w:val="102"/>
        </w:rPr>
        <w:t>;</w:t>
      </w:r>
    </w:p>
    <w:p w14:paraId="006592AE">
      <w:pPr>
        <w:pStyle w:val="71"/>
        <w:rPr>
          <w:rStyle w:val="102"/>
          <w:rFonts w:hint="eastAsia" w:eastAsia="宋体"/>
          <w:lang w:eastAsia="zh-CN"/>
        </w:rPr>
      </w:pPr>
    </w:p>
    <w:p w14:paraId="085CFDAD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设置密码策略（可选）</w:t>
      </w:r>
    </w:p>
    <w:p w14:paraId="5F6CCCCB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p w14:paraId="71F211D7">
      <w:pPr>
        <w:pStyle w:val="71"/>
      </w:pP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bookmarkEnd w:id="17"/>
    <w:p w14:paraId="108E0F47">
      <w:pPr>
        <w:pStyle w:val="5"/>
        <w:numPr>
          <w:numId w:val="0"/>
        </w:numPr>
        <w:tabs>
          <w:tab w:val="clear" w:pos="1080"/>
        </w:tabs>
        <w:ind w:leftChars="0"/>
      </w:pPr>
      <w:bookmarkStart w:id="18" w:name="_Toc12096"/>
      <w:bookmarkStart w:id="19" w:name="分配系统管理权限"/>
      <w:r>
        <w:t xml:space="preserve">3.2 </w:t>
      </w:r>
      <w:r>
        <w:rPr>
          <w:rFonts w:hint="eastAsia"/>
        </w:rPr>
        <w:t>分配系统管理权限</w:t>
      </w:r>
      <w:bookmarkEnd w:id="18"/>
    </w:p>
    <w:p w14:paraId="03304D6C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授予系统管理相关权限</w:t>
      </w:r>
    </w:p>
    <w:p w14:paraId="23ADB0E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05CD918A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3893BC30">
      <w:pPr>
        <w:pStyle w:val="71"/>
        <w:rPr>
          <w:rStyle w:val="102"/>
          <w:rFonts w:hint="eastAsia" w:eastAsia="宋体"/>
          <w:lang w:eastAsia="zh-CN"/>
        </w:rPr>
      </w:pPr>
    </w:p>
    <w:p w14:paraId="1492D90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授予数据库管理权限</w:t>
      </w:r>
    </w:p>
    <w:p w14:paraId="78EBD549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, </w:t>
      </w:r>
      <w:r>
        <w:rPr>
          <w:rStyle w:val="72"/>
        </w:rPr>
        <w:t>DROP</w:t>
      </w:r>
      <w:r>
        <w:rPr>
          <w:rStyle w:val="102"/>
        </w:rPr>
        <w:t xml:space="preserve">, </w:t>
      </w:r>
      <w:r>
        <w:rPr>
          <w:rStyle w:val="72"/>
        </w:rPr>
        <w:t>ALTER</w:t>
      </w:r>
      <w:r>
        <w:rPr>
          <w:rStyle w:val="102"/>
        </w:rPr>
        <w:t xml:space="preserve">, </w:t>
      </w:r>
      <w:r>
        <w:rPr>
          <w:rStyle w:val="72"/>
        </w:rPr>
        <w:t>INDEX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0B58D84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, </w:t>
      </w:r>
      <w:r>
        <w:rPr>
          <w:rStyle w:val="72"/>
        </w:rPr>
        <w:t>DROP</w:t>
      </w:r>
      <w:r>
        <w:rPr>
          <w:rStyle w:val="102"/>
        </w:rPr>
        <w:t xml:space="preserve">, </w:t>
      </w:r>
      <w:r>
        <w:rPr>
          <w:rStyle w:val="72"/>
        </w:rPr>
        <w:t>ALTER</w:t>
      </w:r>
      <w:r>
        <w:rPr>
          <w:rStyle w:val="102"/>
        </w:rPr>
        <w:t xml:space="preserve">, </w:t>
      </w:r>
      <w:r>
        <w:rPr>
          <w:rStyle w:val="72"/>
        </w:rPr>
        <w:t>INDEX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1F63AA0E">
      <w:pPr>
        <w:pStyle w:val="71"/>
        <w:rPr>
          <w:rStyle w:val="102"/>
          <w:rFonts w:hint="eastAsia" w:eastAsia="宋体"/>
          <w:lang w:eastAsia="zh-CN"/>
        </w:rPr>
      </w:pPr>
    </w:p>
    <w:p w14:paraId="0275F8E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授予备份恢复权限</w:t>
      </w:r>
    </w:p>
    <w:p w14:paraId="08FCBF49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LOCK</w:t>
      </w:r>
      <w:r>
        <w:rPr>
          <w:rStyle w:val="102"/>
        </w:rPr>
        <w:t xml:space="preserve"> </w:t>
      </w:r>
      <w:r>
        <w:rPr>
          <w:rStyle w:val="72"/>
        </w:rPr>
        <w:t>TABLES</w:t>
      </w:r>
      <w:r>
        <w:rPr>
          <w:rStyle w:val="102"/>
        </w:rPr>
        <w:t xml:space="preserve">, RELOAD,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7AE3469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LOCK</w:t>
      </w:r>
      <w:r>
        <w:rPr>
          <w:rStyle w:val="102"/>
        </w:rPr>
        <w:t xml:space="preserve"> </w:t>
      </w:r>
      <w:r>
        <w:rPr>
          <w:rStyle w:val="72"/>
        </w:rPr>
        <w:t>TABLES</w:t>
      </w:r>
      <w:r>
        <w:rPr>
          <w:rStyle w:val="102"/>
        </w:rPr>
        <w:t xml:space="preserve">, RELOAD,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13B9044B">
      <w:pPr>
        <w:pStyle w:val="71"/>
        <w:rPr>
          <w:rStyle w:val="102"/>
          <w:rFonts w:hint="eastAsia" w:eastAsia="宋体"/>
          <w:lang w:eastAsia="zh-CN"/>
        </w:rPr>
      </w:pPr>
    </w:p>
    <w:p w14:paraId="5B7BB67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授予复制相关权限（如果需要主从复制）</w:t>
      </w:r>
    </w:p>
    <w:p w14:paraId="2DF7572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REPLICATION SLAVE, REPLICATION CLIENT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7528BC9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REPLICATION SLAVE, REPLICATION CLIENT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1377282F">
      <w:pPr>
        <w:pStyle w:val="71"/>
        <w:rPr>
          <w:rStyle w:val="102"/>
          <w:rFonts w:hint="eastAsia" w:eastAsia="宋体"/>
          <w:lang w:eastAsia="zh-CN"/>
        </w:rPr>
      </w:pPr>
    </w:p>
    <w:p w14:paraId="6602AEEE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刷新权限</w:t>
      </w:r>
    </w:p>
    <w:p w14:paraId="1DD5A054">
      <w:pPr>
        <w:pStyle w:val="71"/>
      </w:pP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19"/>
    <w:p w14:paraId="08875412">
      <w:pPr>
        <w:pStyle w:val="5"/>
        <w:numPr>
          <w:numId w:val="0"/>
        </w:numPr>
        <w:tabs>
          <w:tab w:val="clear" w:pos="1080"/>
        </w:tabs>
        <w:ind w:leftChars="0"/>
      </w:pPr>
      <w:bookmarkStart w:id="20" w:name="_Toc7587"/>
      <w:bookmarkStart w:id="21" w:name="限制系统管理员权限"/>
      <w:r>
        <w:t xml:space="preserve">3.3 </w:t>
      </w:r>
      <w:r>
        <w:rPr>
          <w:rFonts w:hint="eastAsia"/>
        </w:rPr>
        <w:t>限制系统管理员权限</w:t>
      </w:r>
      <w:bookmarkEnd w:id="20"/>
    </w:p>
    <w:p w14:paraId="23DDC1C9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系统管理员不应具有以下权限：</w:t>
      </w:r>
    </w:p>
    <w:p w14:paraId="3180FC70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-- 1. 用户管理权限（CREATE USER, DROP USER, GRANT OPTION）</w:t>
      </w:r>
    </w:p>
    <w:p w14:paraId="29D66339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-- 2. 审计日志访问权限</w:t>
      </w:r>
    </w:p>
    <w:p w14:paraId="53CB1A4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-- 3. 安全相关表的修改权限</w:t>
      </w:r>
    </w:p>
    <w:p w14:paraId="6FD04992">
      <w:pPr>
        <w:pStyle w:val="71"/>
        <w:rPr>
          <w:rStyle w:val="84"/>
          <w:rFonts w:hint="eastAsia" w:eastAsia="宋体"/>
          <w:lang w:eastAsia="zh-CN"/>
        </w:rPr>
      </w:pPr>
    </w:p>
    <w:p w14:paraId="123F1F79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验证权限分配</w:t>
      </w:r>
    </w:p>
    <w:p w14:paraId="737E3828">
      <w:pPr>
        <w:pStyle w:val="71"/>
      </w:pP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'sysadmin'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bookmarkEnd w:id="15"/>
    <w:bookmarkEnd w:id="21"/>
    <w:p w14:paraId="16D15ADF">
      <w:pPr>
        <w:pStyle w:val="3"/>
        <w:numPr>
          <w:numId w:val="0"/>
        </w:numPr>
        <w:tabs>
          <w:tab w:val="clear" w:pos="576"/>
        </w:tabs>
        <w:ind w:leftChars="0"/>
      </w:pPr>
      <w:bookmarkStart w:id="22" w:name="_Toc27382"/>
      <w:bookmarkStart w:id="23" w:name="创建审计管理员账户"/>
      <w:r>
        <w:t xml:space="preserve">4. </w:t>
      </w:r>
      <w:r>
        <w:rPr>
          <w:rFonts w:hint="eastAsia"/>
        </w:rPr>
        <w:t>创建审计管理员账户</w:t>
      </w:r>
      <w:bookmarkEnd w:id="22"/>
    </w:p>
    <w:p w14:paraId="144E9716">
      <w:r>
        <w:rPr>
          <w:rFonts w:hint="eastAsia"/>
        </w:rPr>
        <w:t>审计管理员负责审计策略制定和审计日志管理。</w:t>
      </w:r>
    </w:p>
    <w:p w14:paraId="59D04B6C">
      <w:pPr>
        <w:pStyle w:val="5"/>
        <w:numPr>
          <w:numId w:val="0"/>
        </w:numPr>
        <w:tabs>
          <w:tab w:val="clear" w:pos="1080"/>
        </w:tabs>
        <w:ind w:leftChars="0"/>
      </w:pPr>
      <w:bookmarkStart w:id="24" w:name="_Toc1972"/>
      <w:bookmarkStart w:id="25" w:name="创建审计管理员用户"/>
      <w:r>
        <w:t xml:space="preserve">4.1 </w:t>
      </w:r>
      <w:r>
        <w:rPr>
          <w:rFonts w:hint="eastAsia"/>
        </w:rPr>
        <w:t>创建审计管理员用户</w:t>
      </w:r>
      <w:bookmarkEnd w:id="24"/>
    </w:p>
    <w:p w14:paraId="226A9EF6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创建审计管理员账户</w:t>
      </w:r>
    </w:p>
    <w:p w14:paraId="4FDBE0E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'AuditAdmin@2024!'</w:t>
      </w:r>
      <w:r>
        <w:rPr>
          <w:rStyle w:val="102"/>
        </w:rPr>
        <w:t>;</w:t>
      </w:r>
    </w:p>
    <w:p w14:paraId="328D1959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'AuditAdmin@2024!'</w:t>
      </w:r>
      <w:r>
        <w:rPr>
          <w:rStyle w:val="102"/>
        </w:rPr>
        <w:t>;</w:t>
      </w:r>
    </w:p>
    <w:p w14:paraId="1F874F3F">
      <w:pPr>
        <w:pStyle w:val="71"/>
        <w:rPr>
          <w:rStyle w:val="102"/>
          <w:rFonts w:hint="eastAsia" w:eastAsia="宋体"/>
          <w:lang w:eastAsia="zh-CN"/>
        </w:rPr>
      </w:pPr>
    </w:p>
    <w:p w14:paraId="745CC9AD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设置密码策略</w:t>
      </w:r>
    </w:p>
    <w:p w14:paraId="02D71BA5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p w14:paraId="69CCB784">
      <w:pPr>
        <w:pStyle w:val="71"/>
      </w:pP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bookmarkEnd w:id="25"/>
    <w:p w14:paraId="4CCB40B0">
      <w:pPr>
        <w:pStyle w:val="5"/>
        <w:numPr>
          <w:numId w:val="0"/>
        </w:numPr>
        <w:tabs>
          <w:tab w:val="clear" w:pos="1080"/>
        </w:tabs>
        <w:ind w:leftChars="0"/>
      </w:pPr>
      <w:bookmarkStart w:id="26" w:name="_Toc30920"/>
      <w:bookmarkStart w:id="27" w:name="分配审计管理权限"/>
      <w:r>
        <w:t xml:space="preserve">4.2 </w:t>
      </w:r>
      <w:r>
        <w:rPr>
          <w:rFonts w:hint="eastAsia"/>
        </w:rPr>
        <w:t>分配审计管理权限</w:t>
      </w:r>
      <w:bookmarkEnd w:id="26"/>
    </w:p>
    <w:p w14:paraId="253770D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授予审计日志查看权限</w:t>
      </w:r>
    </w:p>
    <w:p w14:paraId="7B32FA9A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mysql.general_log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00BF128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mysql.general_log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63689524">
      <w:pPr>
        <w:pStyle w:val="71"/>
        <w:rPr>
          <w:rStyle w:val="102"/>
          <w:rFonts w:hint="eastAsia" w:eastAsia="宋体"/>
          <w:lang w:eastAsia="zh-CN"/>
        </w:rPr>
      </w:pPr>
    </w:p>
    <w:p w14:paraId="4B687B95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mysql.slow_log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4E5AB765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mysql.slow_log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01E90E36">
      <w:pPr>
        <w:pStyle w:val="71"/>
        <w:rPr>
          <w:rStyle w:val="102"/>
          <w:rFonts w:hint="eastAsia" w:eastAsia="宋体"/>
          <w:lang w:eastAsia="zh-CN"/>
        </w:rPr>
      </w:pPr>
    </w:p>
    <w:p w14:paraId="7E1CED55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如果使用MySQL Enterprise Audit</w:t>
      </w:r>
    </w:p>
    <w:p w14:paraId="131980C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GRANT AUDIT_ADMIN ON *.* TO 'auditadmin'@'localhost';</w:t>
      </w:r>
    </w:p>
    <w:p w14:paraId="4784BDC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GRANT AUDIT_ADMIN ON *.* TO 'auditadmin'@'%';</w:t>
      </w:r>
    </w:p>
    <w:p w14:paraId="4FFFD50B">
      <w:pPr>
        <w:pStyle w:val="71"/>
        <w:rPr>
          <w:rStyle w:val="84"/>
          <w:rFonts w:hint="eastAsia" w:eastAsia="宋体"/>
          <w:lang w:eastAsia="zh-CN"/>
        </w:rPr>
      </w:pPr>
    </w:p>
    <w:p w14:paraId="20D62476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授予性能监控权限</w:t>
      </w:r>
    </w:p>
    <w:p w14:paraId="3151B8F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performance_schema.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3C624AC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performance_schema.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73D2F428">
      <w:pPr>
        <w:pStyle w:val="71"/>
        <w:rPr>
          <w:rStyle w:val="102"/>
          <w:rFonts w:hint="eastAsia" w:eastAsia="宋体"/>
          <w:lang w:eastAsia="zh-CN"/>
        </w:rPr>
      </w:pPr>
    </w:p>
    <w:p w14:paraId="63D873E8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授予查看进程权限</w:t>
      </w:r>
    </w:p>
    <w:p w14:paraId="167FAD38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29E50B3E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PROCESS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'auditadmin'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2F51F8C8">
      <w:pPr>
        <w:pStyle w:val="71"/>
        <w:rPr>
          <w:rStyle w:val="102"/>
          <w:rFonts w:hint="eastAsia" w:eastAsia="宋体"/>
          <w:lang w:eastAsia="zh-CN"/>
        </w:rPr>
      </w:pPr>
    </w:p>
    <w:p w14:paraId="0BAC852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刷新权限</w:t>
      </w:r>
    </w:p>
    <w:p w14:paraId="38B1283F">
      <w:pPr>
        <w:pStyle w:val="71"/>
      </w:pP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27"/>
    <w:p w14:paraId="022C5935">
      <w:pPr>
        <w:pStyle w:val="5"/>
        <w:numPr>
          <w:numId w:val="0"/>
        </w:numPr>
        <w:tabs>
          <w:tab w:val="clear" w:pos="1080"/>
        </w:tabs>
        <w:ind w:leftChars="0"/>
      </w:pPr>
      <w:bookmarkStart w:id="28" w:name="_Toc3926"/>
      <w:bookmarkStart w:id="29" w:name="配置审计日志"/>
      <w:r>
        <w:t xml:space="preserve">4.3 </w:t>
      </w:r>
      <w:r>
        <w:rPr>
          <w:rFonts w:hint="eastAsia"/>
        </w:rPr>
        <w:t>配置审计日志</w:t>
      </w:r>
      <w:bookmarkEnd w:id="28"/>
    </w:p>
    <w:p w14:paraId="0884F51B">
      <w:pPr>
        <w:pStyle w:val="6"/>
        <w:numPr>
          <w:numId w:val="0"/>
        </w:numPr>
        <w:tabs>
          <w:tab w:val="clear" w:pos="1440"/>
        </w:tabs>
        <w:ind w:leftChars="0"/>
      </w:pPr>
      <w:bookmarkStart w:id="30" w:name="mysql配置文件设置"/>
      <w:r>
        <w:t xml:space="preserve">4.3.1 </w:t>
      </w:r>
      <w:r>
        <w:rPr>
          <w:rFonts w:hint="eastAsia"/>
        </w:rPr>
        <w:t>MySQL配置文件设置</w:t>
      </w:r>
    </w:p>
    <w:p w14:paraId="1FCBFF18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启用审计日志（需要在my.cnf中配置）</w:t>
      </w:r>
    </w:p>
    <w:p w14:paraId="13E8BDA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在MySQL配置文件中添加：</w:t>
      </w:r>
    </w:p>
    <w:p w14:paraId="5558681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[mysqld]</w:t>
      </w:r>
    </w:p>
    <w:p w14:paraId="6DAB1D5A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general_log = ON</w:t>
      </w:r>
    </w:p>
    <w:p w14:paraId="4921ADB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general_log_file = /var/log/mysql/mysql.log</w:t>
      </w:r>
    </w:p>
    <w:p w14:paraId="65B0A57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slow_query_log = ON</w:t>
      </w:r>
    </w:p>
    <w:p w14:paraId="2EAE2CB8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slow_query_log_file = /var/log/mysql/mysql-slow.log</w:t>
      </w:r>
    </w:p>
    <w:p w14:paraId="23D19076">
      <w:pPr>
        <w:pStyle w:val="71"/>
      </w:pPr>
      <w:r>
        <w:rPr>
          <w:rStyle w:val="84"/>
        </w:rPr>
        <w:t>-- long_query_time = 2</w:t>
      </w:r>
    </w:p>
    <w:bookmarkEnd w:id="30"/>
    <w:p w14:paraId="04A16948">
      <w:pPr>
        <w:pStyle w:val="6"/>
        <w:numPr>
          <w:numId w:val="0"/>
        </w:numPr>
        <w:tabs>
          <w:tab w:val="clear" w:pos="1440"/>
        </w:tabs>
        <w:ind w:leftChars="0"/>
      </w:pPr>
      <w:bookmarkStart w:id="31" w:name="动态启用日志记录"/>
      <w:r>
        <w:t xml:space="preserve">4.3.2 </w:t>
      </w:r>
      <w:r>
        <w:rPr>
          <w:rFonts w:hint="eastAsia"/>
        </w:rPr>
        <w:t>动态启用日志记录</w:t>
      </w:r>
    </w:p>
    <w:p w14:paraId="39E8DAD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注意：执行前需要先创建日志目录和设置权限</w:t>
      </w:r>
    </w:p>
    <w:p w14:paraId="37FD272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89"/>
        </w:rPr>
        <w:t>sudo</w:t>
      </w:r>
      <w:r>
        <w:rPr>
          <w:rStyle w:val="102"/>
        </w:rPr>
        <w:t xml:space="preserve"> mkdir </w:t>
      </w:r>
      <w:r>
        <w:rPr>
          <w:rStyle w:val="96"/>
        </w:rPr>
        <w:t>-p</w:t>
      </w:r>
      <w:r>
        <w:rPr>
          <w:rStyle w:val="102"/>
        </w:rPr>
        <w:t xml:space="preserve"> /var/log/mariadb</w:t>
      </w:r>
    </w:p>
    <w:p w14:paraId="4BB95DDA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89"/>
        </w:rPr>
        <w:t>sudo</w:t>
      </w:r>
      <w:r>
        <w:rPr>
          <w:rStyle w:val="102"/>
        </w:rPr>
        <w:t xml:space="preserve"> touch /var/log/mariadb/general.log /var/log/mariadb/slow.log  </w:t>
      </w:r>
    </w:p>
    <w:p w14:paraId="2EA7996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89"/>
        </w:rPr>
        <w:t>sudo</w:t>
      </w:r>
      <w:r>
        <w:rPr>
          <w:rStyle w:val="102"/>
        </w:rPr>
        <w:t xml:space="preserve"> chown </w:t>
      </w:r>
      <w:r>
        <w:rPr>
          <w:rStyle w:val="96"/>
        </w:rPr>
        <w:t>-R</w:t>
      </w:r>
      <w:r>
        <w:rPr>
          <w:rStyle w:val="102"/>
        </w:rPr>
        <w:t xml:space="preserve"> mysql:mysql /var/log/mariadb</w:t>
      </w:r>
    </w:p>
    <w:p w14:paraId="12411D3A">
      <w:pPr>
        <w:pStyle w:val="71"/>
      </w:pPr>
      <w:r>
        <w:rPr>
          <w:rStyle w:val="89"/>
        </w:rPr>
        <w:t>sudo</w:t>
      </w:r>
      <w:r>
        <w:rPr>
          <w:rStyle w:val="102"/>
        </w:rPr>
        <w:t xml:space="preserve"> chmod 640 /var/log/mariadb/</w:t>
      </w:r>
      <w:r>
        <w:rPr>
          <w:rStyle w:val="95"/>
        </w:rPr>
        <w:t>*</w:t>
      </w:r>
      <w:r>
        <w:rPr>
          <w:rStyle w:val="102"/>
        </w:rPr>
        <w:t>.log</w:t>
      </w:r>
    </w:p>
    <w:p w14:paraId="15930F8B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开启日志记录</w:t>
      </w:r>
    </w:p>
    <w:p w14:paraId="721E514C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general_log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'ON'</w:t>
      </w:r>
      <w:r>
        <w:rPr>
          <w:rStyle w:val="102"/>
        </w:rPr>
        <w:t xml:space="preserve">;                    </w:t>
      </w:r>
      <w:r>
        <w:rPr>
          <w:rStyle w:val="84"/>
        </w:rPr>
        <w:t>-- 开启一般查询日志</w:t>
      </w:r>
    </w:p>
    <w:p w14:paraId="33BE3A7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slow_query_log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'ON'</w:t>
      </w:r>
      <w:r>
        <w:rPr>
          <w:rStyle w:val="102"/>
        </w:rPr>
        <w:t xml:space="preserve">;                 </w:t>
      </w:r>
      <w:r>
        <w:rPr>
          <w:rStyle w:val="84"/>
        </w:rPr>
        <w:t>-- 开启慢查询日志</w:t>
      </w:r>
    </w:p>
    <w:p w14:paraId="36B3B3DF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general_log_file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'/var/log/mariadb/general.log'</w:t>
      </w:r>
      <w:r>
        <w:rPr>
          <w:rStyle w:val="102"/>
        </w:rPr>
        <w:t>;</w:t>
      </w:r>
    </w:p>
    <w:p w14:paraId="219CB37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slow_query_log_file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'/var/log/mariadb/slow.log'</w:t>
      </w:r>
      <w:r>
        <w:rPr>
          <w:rStyle w:val="102"/>
        </w:rPr>
        <w:t>;</w:t>
      </w:r>
    </w:p>
    <w:p w14:paraId="291E64A4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long_query_time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</w:t>
      </w:r>
      <w:r>
        <w:rPr>
          <w:rStyle w:val="102"/>
        </w:rPr>
        <w:t xml:space="preserve">;                   </w:t>
      </w:r>
      <w:r>
        <w:rPr>
          <w:rStyle w:val="84"/>
        </w:rPr>
        <w:t>-- 设置慢查询时间为2秒</w:t>
      </w:r>
    </w:p>
    <w:p w14:paraId="195189D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log_queries_not_using_indexes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'ON'</w:t>
      </w:r>
      <w:r>
        <w:rPr>
          <w:rStyle w:val="102"/>
        </w:rPr>
        <w:t xml:space="preserve">;  </w:t>
      </w:r>
      <w:r>
        <w:rPr>
          <w:rStyle w:val="84"/>
        </w:rPr>
        <w:t>-- 记录未使用索引的查询</w:t>
      </w:r>
    </w:p>
    <w:p w14:paraId="1373D2B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min_examined_row_limit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1000</w:t>
      </w:r>
      <w:r>
        <w:rPr>
          <w:rStyle w:val="102"/>
        </w:rPr>
        <w:t xml:space="preserve">;         </w:t>
      </w:r>
      <w:r>
        <w:rPr>
          <w:rStyle w:val="84"/>
        </w:rPr>
        <w:t>-- 慢查询日志的最小检查行数</w:t>
      </w:r>
    </w:p>
    <w:p w14:paraId="0FF5891C">
      <w:pPr>
        <w:pStyle w:val="71"/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binlog_format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'ROW'</w:t>
      </w:r>
      <w:r>
        <w:rPr>
          <w:rStyle w:val="102"/>
        </w:rPr>
        <w:t xml:space="preserve">;                 </w:t>
      </w:r>
      <w:r>
        <w:rPr>
          <w:rStyle w:val="84"/>
        </w:rPr>
        <w:t>-- 二进制日志格式</w:t>
      </w:r>
    </w:p>
    <w:bookmarkEnd w:id="31"/>
    <w:p w14:paraId="32E032D6">
      <w:pPr>
        <w:pStyle w:val="6"/>
        <w:numPr>
          <w:numId w:val="0"/>
        </w:numPr>
        <w:tabs>
          <w:tab w:val="clear" w:pos="1440"/>
        </w:tabs>
        <w:ind w:leftChars="0"/>
      </w:pPr>
      <w:bookmarkStart w:id="32" w:name="配置日志轮转策略"/>
      <w:r>
        <w:t xml:space="preserve">4.3.3 </w:t>
      </w:r>
      <w:r>
        <w:rPr>
          <w:rFonts w:hint="eastAsia"/>
        </w:rPr>
        <w:t>配置日志轮转策略</w:t>
      </w:r>
    </w:p>
    <w:p w14:paraId="12FC045D">
      <w:r>
        <w:rPr>
          <w:rFonts w:hint="eastAsia"/>
        </w:rPr>
        <w:t>上述日志不会自动分割和清理，需要配置自动轮转策略。推荐使用</w:t>
      </w:r>
      <w:r>
        <w:t xml:space="preserve"> logrotate </w:t>
      </w:r>
      <w:r>
        <w:rPr>
          <w:rFonts w:hint="eastAsia"/>
        </w:rPr>
        <w:t>工具。</w:t>
      </w:r>
    </w:p>
    <w:p w14:paraId="2C0B7B8B">
      <w:pPr>
        <w:pStyle w:val="7"/>
        <w:numPr>
          <w:numId w:val="0"/>
        </w:numPr>
        <w:tabs>
          <w:tab w:val="clear" w:pos="1008"/>
        </w:tabs>
        <w:ind w:leftChars="0"/>
      </w:pPr>
      <w:bookmarkStart w:id="33" w:name="创建配置文件"/>
      <w:r>
        <w:t xml:space="preserve">4.3.3.1 </w:t>
      </w:r>
      <w:r>
        <w:rPr>
          <w:rFonts w:hint="eastAsia"/>
        </w:rPr>
        <w:t>创建配置文件</w:t>
      </w:r>
    </w:p>
    <w:p w14:paraId="126E047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使用 root 权限创建配置文件</w:t>
      </w:r>
    </w:p>
    <w:p w14:paraId="519127D5">
      <w:pPr>
        <w:pStyle w:val="71"/>
      </w:pPr>
      <w:r>
        <w:rPr>
          <w:rStyle w:val="89"/>
        </w:rPr>
        <w:t>sudo</w:t>
      </w:r>
      <w:r>
        <w:rPr>
          <w:rStyle w:val="102"/>
        </w:rPr>
        <w:t xml:space="preserve"> nano /etc/logrotate.d/mysql</w:t>
      </w:r>
    </w:p>
    <w:bookmarkEnd w:id="33"/>
    <w:p w14:paraId="1A57A59C">
      <w:pPr>
        <w:pStyle w:val="7"/>
        <w:numPr>
          <w:numId w:val="0"/>
        </w:numPr>
        <w:tabs>
          <w:tab w:val="clear" w:pos="1008"/>
        </w:tabs>
        <w:ind w:leftChars="0"/>
      </w:pPr>
      <w:bookmarkStart w:id="34" w:name="配置文件内容"/>
      <w:r>
        <w:t xml:space="preserve">4.3.3.2 </w:t>
      </w:r>
      <w:r>
        <w:rPr>
          <w:rFonts w:hint="eastAsia"/>
        </w:rPr>
        <w:t>配置文件内容</w:t>
      </w:r>
    </w:p>
    <w:p w14:paraId="76B68B15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94"/>
        </w:rPr>
        <w:t>/var/log/mariadb/*.log</w:t>
      </w:r>
      <w:r>
        <w:rPr>
          <w:rStyle w:val="102"/>
        </w:rPr>
        <w:t xml:space="preserve"> {</w:t>
      </w:r>
    </w:p>
    <w:p w14:paraId="62617348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daily</w:t>
      </w:r>
      <w:r>
        <w:rPr>
          <w:rStyle w:val="102"/>
        </w:rPr>
        <w:t xml:space="preserve">                                </w:t>
      </w:r>
      <w:r>
        <w:rPr>
          <w:rStyle w:val="84"/>
        </w:rPr>
        <w:t># 每日轮转</w:t>
      </w:r>
    </w:p>
    <w:p w14:paraId="7D71F7D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rotate</w:t>
      </w:r>
      <w:r>
        <w:rPr>
          <w:rStyle w:val="102"/>
        </w:rPr>
        <w:t xml:space="preserve"> 180                          </w:t>
      </w:r>
      <w:r>
        <w:rPr>
          <w:rStyle w:val="84"/>
        </w:rPr>
        <w:t># 保留半年（等保要求）</w:t>
      </w:r>
    </w:p>
    <w:p w14:paraId="3410519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89"/>
        </w:rPr>
        <w:t>size</w:t>
      </w:r>
      <w:r>
        <w:rPr>
          <w:rStyle w:val="102"/>
        </w:rPr>
        <w:t xml:space="preserve"> 500M                           </w:t>
      </w:r>
      <w:r>
        <w:rPr>
          <w:rStyle w:val="84"/>
        </w:rPr>
        <w:t># 防止单文件过大</w:t>
      </w:r>
    </w:p>
    <w:p w14:paraId="1FD7BF7A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compress</w:t>
      </w:r>
      <w:r>
        <w:rPr>
          <w:rStyle w:val="102"/>
        </w:rPr>
        <w:t xml:space="preserve">                            </w:t>
      </w:r>
      <w:r>
        <w:rPr>
          <w:rStyle w:val="84"/>
        </w:rPr>
        <w:t># 压缩节省空间</w:t>
      </w:r>
    </w:p>
    <w:p w14:paraId="5A9B32DB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delaycompress</w:t>
      </w:r>
      <w:r>
        <w:rPr>
          <w:rStyle w:val="102"/>
        </w:rPr>
        <w:t xml:space="preserve">                       </w:t>
      </w:r>
      <w:r>
        <w:rPr>
          <w:rStyle w:val="84"/>
        </w:rPr>
        <w:t># 延迟压缩</w:t>
      </w:r>
    </w:p>
    <w:p w14:paraId="206A29F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dateext</w:t>
      </w:r>
      <w:r>
        <w:rPr>
          <w:rStyle w:val="102"/>
        </w:rPr>
        <w:t xml:space="preserve">                            </w:t>
      </w:r>
      <w:r>
        <w:rPr>
          <w:rStyle w:val="84"/>
        </w:rPr>
        <w:t># 使用日期命名</w:t>
      </w:r>
    </w:p>
    <w:p w14:paraId="01756EE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dateformat</w:t>
      </w:r>
      <w:r>
        <w:rPr>
          <w:rStyle w:val="102"/>
        </w:rPr>
        <w:t xml:space="preserve"> </w:t>
      </w:r>
      <w:r>
        <w:rPr>
          <w:rStyle w:val="96"/>
        </w:rPr>
        <w:t>-%Y%m%d-%H</w:t>
      </w:r>
      <w:r>
        <w:rPr>
          <w:rStyle w:val="102"/>
        </w:rPr>
        <w:t xml:space="preserve">              </w:t>
      </w:r>
      <w:r>
        <w:rPr>
          <w:rStyle w:val="84"/>
        </w:rPr>
        <w:t># 包含小时：20250827-14</w:t>
      </w:r>
    </w:p>
    <w:p w14:paraId="0B38613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dateyesterday</w:t>
      </w:r>
      <w:r>
        <w:rPr>
          <w:rStyle w:val="102"/>
        </w:rPr>
        <w:t xml:space="preserve">                      </w:t>
      </w:r>
      <w:r>
        <w:rPr>
          <w:rStyle w:val="84"/>
        </w:rPr>
        <w:t># 使用准确的日期</w:t>
      </w:r>
    </w:p>
    <w:p w14:paraId="1B900F93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missingok</w:t>
      </w:r>
    </w:p>
    <w:p w14:paraId="2E3B6D88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notifempty</w:t>
      </w:r>
    </w:p>
    <w:p w14:paraId="2E95D21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create</w:t>
      </w:r>
      <w:r>
        <w:rPr>
          <w:rStyle w:val="102"/>
        </w:rPr>
        <w:t xml:space="preserve"> 640 mysql mysql</w:t>
      </w:r>
    </w:p>
    <w:p w14:paraId="5FDBAEBE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olddir</w:t>
      </w:r>
      <w:r>
        <w:rPr>
          <w:rStyle w:val="102"/>
        </w:rPr>
        <w:t xml:space="preserve"> /var/log/mariadb/archive/   </w:t>
      </w:r>
      <w:r>
        <w:rPr>
          <w:rStyle w:val="84"/>
        </w:rPr>
        <w:t># 归档到专门目录</w:t>
      </w:r>
    </w:p>
    <w:p w14:paraId="6BBEA29C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createolddir</w:t>
      </w:r>
      <w:r>
        <w:rPr>
          <w:rStyle w:val="102"/>
        </w:rPr>
        <w:t xml:space="preserve"> 755 mysql mysql</w:t>
      </w:r>
    </w:p>
    <w:p w14:paraId="445B7C4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</w:t>
      </w:r>
    </w:p>
    <w:p w14:paraId="21D6EEF5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postrotate</w:t>
      </w:r>
    </w:p>
    <w:p w14:paraId="4A4F01B0">
      <w:pPr>
        <w:pStyle w:val="71"/>
        <w:rPr>
          <w:rStyle w:val="89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94"/>
        </w:rPr>
        <w:t>/usr/bin/mysqladmin</w:t>
      </w:r>
      <w:r>
        <w:rPr>
          <w:rStyle w:val="102"/>
        </w:rPr>
        <w:t xml:space="preserve"> flush-logs </w:t>
      </w:r>
      <w:r>
        <w:rPr>
          <w:rStyle w:val="74"/>
        </w:rPr>
        <w:t>2</w:t>
      </w:r>
      <w:r>
        <w:rPr>
          <w:rStyle w:val="92"/>
        </w:rPr>
        <w:t>&gt;</w:t>
      </w:r>
      <w:r>
        <w:rPr>
          <w:rStyle w:val="102"/>
        </w:rPr>
        <w:t xml:space="preserve">/dev/null </w:t>
      </w:r>
      <w:r>
        <w:rPr>
          <w:rStyle w:val="72"/>
        </w:rPr>
        <w:t>||</w:t>
      </w:r>
      <w:r>
        <w:rPr>
          <w:rStyle w:val="102"/>
        </w:rPr>
        <w:t xml:space="preserve"> </w:t>
      </w:r>
      <w:r>
        <w:rPr>
          <w:rStyle w:val="89"/>
        </w:rPr>
        <w:t>true</w:t>
      </w:r>
    </w:p>
    <w:p w14:paraId="082DAB6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$(</w:t>
      </w:r>
      <w:r>
        <w:rPr>
          <w:rStyle w:val="89"/>
        </w:rPr>
        <w:t>date</w:t>
      </w:r>
      <w:r>
        <w:rPr>
          <w:rStyle w:val="90"/>
        </w:rPr>
        <w:t>)</w:t>
      </w:r>
      <w:r>
        <w:rPr>
          <w:rStyle w:val="80"/>
        </w:rPr>
        <w:t>: MariaDB logs rotated"</w:t>
      </w:r>
      <w:r>
        <w:rPr>
          <w:rStyle w:val="102"/>
        </w:rPr>
        <w:t xml:space="preserve"> </w:t>
      </w:r>
      <w:r>
        <w:rPr>
          <w:rStyle w:val="92"/>
        </w:rPr>
        <w:t>&gt;&gt;</w:t>
      </w:r>
      <w:r>
        <w:rPr>
          <w:rStyle w:val="102"/>
        </w:rPr>
        <w:t xml:space="preserve"> /var/log/mariadb/rotation.log</w:t>
      </w:r>
    </w:p>
    <w:p w14:paraId="06801609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endscript</w:t>
      </w:r>
    </w:p>
    <w:p w14:paraId="04ED7818">
      <w:pPr>
        <w:pStyle w:val="71"/>
      </w:pPr>
      <w:r>
        <w:rPr>
          <w:rStyle w:val="101"/>
        </w:rPr>
        <w:t>}</w:t>
      </w:r>
    </w:p>
    <w:bookmarkEnd w:id="34"/>
    <w:p w14:paraId="6A225A6D">
      <w:pPr>
        <w:pStyle w:val="7"/>
        <w:numPr>
          <w:numId w:val="0"/>
        </w:numPr>
        <w:tabs>
          <w:tab w:val="clear" w:pos="1008"/>
        </w:tabs>
        <w:ind w:leftChars="0"/>
      </w:pPr>
      <w:bookmarkStart w:id="35" w:name="配置参数详解"/>
      <w:r>
        <w:t xml:space="preserve">4.3.3.3 </w:t>
      </w:r>
      <w:r>
        <w:rPr>
          <w:rFonts w:hint="eastAsia"/>
        </w:rPr>
        <w:t>配置参数详解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476"/>
        <w:gridCol w:w="2433"/>
      </w:tblGrid>
      <w:tr w14:paraId="70435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49E4563">
            <w:r>
              <w:rPr>
                <w:rFonts w:hint="eastAsia"/>
              </w:rPr>
              <w:t>参数</w:t>
            </w:r>
          </w:p>
        </w:tc>
        <w:tc>
          <w:p w14:paraId="75D965F5">
            <w:r>
              <w:rPr>
                <w:rFonts w:hint="eastAsia"/>
              </w:rPr>
              <w:t>说明</w:t>
            </w:r>
          </w:p>
        </w:tc>
        <w:tc>
          <w:p w14:paraId="675E0D01">
            <w:r>
              <w:rPr>
                <w:rFonts w:hint="eastAsia"/>
              </w:rPr>
              <w:t>示例</w:t>
            </w:r>
          </w:p>
        </w:tc>
      </w:tr>
      <w:tr w14:paraId="691242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C18BAF">
            <w:r>
              <w:t>daily</w:t>
            </w:r>
          </w:p>
        </w:tc>
        <w:tc>
          <w:p w14:paraId="711B03AD">
            <w:r>
              <w:rPr>
                <w:rFonts w:hint="eastAsia"/>
              </w:rPr>
              <w:t>轮转频率</w:t>
            </w:r>
          </w:p>
        </w:tc>
        <w:tc>
          <w:p w14:paraId="0CA3A079">
            <w:r>
              <w:t>daily, weekly, monthly</w:t>
            </w:r>
          </w:p>
        </w:tc>
      </w:tr>
      <w:tr w14:paraId="746D0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0430BA">
            <w:r>
              <w:t>rotate 30</w:t>
            </w:r>
          </w:p>
        </w:tc>
        <w:tc>
          <w:p w14:paraId="5ED0DB13">
            <w:r>
              <w:rPr>
                <w:rFonts w:hint="eastAsia"/>
              </w:rPr>
              <w:t>保留文件数量</w:t>
            </w:r>
          </w:p>
        </w:tc>
        <w:tc>
          <w:p w14:paraId="0DABB4FE">
            <w:r>
              <w:rPr>
                <w:rFonts w:hint="eastAsia"/>
              </w:rPr>
              <w:t>保留30个备份文件</w:t>
            </w:r>
          </w:p>
        </w:tc>
      </w:tr>
      <w:tr w14:paraId="48144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F40965">
            <w:r>
              <w:t>size 100M</w:t>
            </w:r>
          </w:p>
        </w:tc>
        <w:tc>
          <w:p w14:paraId="0FC15EAA">
            <w:r>
              <w:rPr>
                <w:rFonts w:hint="eastAsia"/>
              </w:rPr>
              <w:t>按大小轮转</w:t>
            </w:r>
          </w:p>
        </w:tc>
        <w:tc>
          <w:p w14:paraId="0BA970E4">
            <w:r>
              <w:rPr>
                <w:rFonts w:hint="eastAsia"/>
              </w:rPr>
              <w:t>文件超过100MB时轮转</w:t>
            </w:r>
          </w:p>
        </w:tc>
      </w:tr>
      <w:tr w14:paraId="352C2A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5C81BE">
            <w:r>
              <w:t>compress</w:t>
            </w:r>
          </w:p>
        </w:tc>
        <w:tc>
          <w:p w14:paraId="50E05941">
            <w:r>
              <w:rPr>
                <w:rFonts w:hint="eastAsia"/>
              </w:rPr>
              <w:t>压缩旧文件</w:t>
            </w:r>
          </w:p>
        </w:tc>
        <w:tc>
          <w:p w14:paraId="1D4BB29E">
            <w:r>
              <w:rPr>
                <w:rFonts w:hint="eastAsia"/>
              </w:rPr>
              <w:t>使用gzip压缩</w:t>
            </w:r>
          </w:p>
        </w:tc>
      </w:tr>
      <w:tr w14:paraId="16DBE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A1DB7F">
            <w:r>
              <w:t>copytruncate</w:t>
            </w:r>
          </w:p>
        </w:tc>
        <w:tc>
          <w:p w14:paraId="2BFB9E2F">
            <w:r>
              <w:rPr>
                <w:rFonts w:hint="eastAsia"/>
              </w:rPr>
              <w:t>复制后清空</w:t>
            </w:r>
          </w:p>
        </w:tc>
        <w:tc>
          <w:p w14:paraId="5367661E">
            <w:r>
              <w:rPr>
                <w:rFonts w:hint="eastAsia"/>
              </w:rPr>
              <w:t>适用于一直打开的文件</w:t>
            </w:r>
          </w:p>
        </w:tc>
      </w:tr>
      <w:tr w14:paraId="3B754A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E68AE6">
            <w:r>
              <w:t>create 640 mysql mysql</w:t>
            </w:r>
          </w:p>
        </w:tc>
        <w:tc>
          <w:p w14:paraId="0EFEB4AD">
            <w:r>
              <w:rPr>
                <w:rFonts w:hint="eastAsia"/>
              </w:rPr>
              <w:t>新文件权限</w:t>
            </w:r>
          </w:p>
        </w:tc>
        <w:tc>
          <w:p w14:paraId="69146155">
            <w:r>
              <w:rPr>
                <w:rFonts w:hint="eastAsia"/>
              </w:rPr>
              <w:t>权限640，属主mysql</w:t>
            </w:r>
          </w:p>
        </w:tc>
      </w:tr>
      <w:bookmarkEnd w:id="35"/>
    </w:tbl>
    <w:p w14:paraId="0A2FCA63">
      <w:pPr>
        <w:pStyle w:val="7"/>
        <w:numPr>
          <w:numId w:val="0"/>
        </w:numPr>
        <w:tabs>
          <w:tab w:val="clear" w:pos="1008"/>
        </w:tabs>
        <w:ind w:leftChars="0"/>
      </w:pPr>
      <w:bookmarkStart w:id="36" w:name="测试配置"/>
      <w:r>
        <w:t xml:space="preserve">4.3.3.4 </w:t>
      </w:r>
      <w:r>
        <w:rPr>
          <w:rFonts w:hint="eastAsia"/>
        </w:rPr>
        <w:t>测试配置</w:t>
      </w:r>
    </w:p>
    <w:p w14:paraId="399B1896">
      <w:r>
        <w:rPr>
          <w:rFonts w:hint="eastAsia"/>
          <w:b/>
          <w:bCs/>
        </w:rPr>
        <w:t>语法检查：</w:t>
      </w:r>
    </w:p>
    <w:p w14:paraId="77DBAA6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检查配置文件语法</w:t>
      </w:r>
    </w:p>
    <w:p w14:paraId="642DDBBA">
      <w:pPr>
        <w:pStyle w:val="71"/>
      </w:pPr>
      <w:r>
        <w:rPr>
          <w:rStyle w:val="89"/>
        </w:rPr>
        <w:t>sudo</w:t>
      </w:r>
      <w:r>
        <w:rPr>
          <w:rStyle w:val="102"/>
        </w:rPr>
        <w:t xml:space="preserve"> logrotate </w:t>
      </w:r>
      <w:r>
        <w:rPr>
          <w:rStyle w:val="96"/>
        </w:rPr>
        <w:t>-d</w:t>
      </w:r>
      <w:r>
        <w:rPr>
          <w:rStyle w:val="102"/>
        </w:rPr>
        <w:t xml:space="preserve"> /etc/logrotate.d/mysql</w:t>
      </w:r>
    </w:p>
    <w:p w14:paraId="06555D65">
      <w:r>
        <w:rPr>
          <w:rFonts w:hint="eastAsia"/>
          <w:b/>
          <w:bCs/>
        </w:rPr>
        <w:t>强制执行测试：</w:t>
      </w:r>
    </w:p>
    <w:p w14:paraId="5527E6D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强制执行一次轮转（测试用）</w:t>
      </w:r>
    </w:p>
    <w:p w14:paraId="23E5A35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89"/>
        </w:rPr>
        <w:t>sudo</w:t>
      </w:r>
      <w:r>
        <w:rPr>
          <w:rStyle w:val="102"/>
        </w:rPr>
        <w:t xml:space="preserve"> logrotate </w:t>
      </w:r>
      <w:r>
        <w:rPr>
          <w:rStyle w:val="96"/>
        </w:rPr>
        <w:t>-f</w:t>
      </w:r>
      <w:r>
        <w:rPr>
          <w:rStyle w:val="102"/>
        </w:rPr>
        <w:t xml:space="preserve"> /etc/logrotate.d/mysql</w:t>
      </w:r>
    </w:p>
    <w:p w14:paraId="447A1A10">
      <w:pPr>
        <w:pStyle w:val="71"/>
        <w:rPr>
          <w:rStyle w:val="102"/>
          <w:rFonts w:hint="eastAsia" w:eastAsia="宋体"/>
          <w:lang w:eastAsia="zh-CN"/>
        </w:rPr>
      </w:pPr>
    </w:p>
    <w:p w14:paraId="7811E15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详细模式测试</w:t>
      </w:r>
    </w:p>
    <w:p w14:paraId="30E488DE">
      <w:pPr>
        <w:pStyle w:val="71"/>
      </w:pPr>
      <w:r>
        <w:rPr>
          <w:rStyle w:val="89"/>
        </w:rPr>
        <w:t>sudo</w:t>
      </w:r>
      <w:r>
        <w:rPr>
          <w:rStyle w:val="102"/>
        </w:rPr>
        <w:t xml:space="preserve"> logrotate </w:t>
      </w:r>
      <w:r>
        <w:rPr>
          <w:rStyle w:val="96"/>
        </w:rPr>
        <w:t>-v</w:t>
      </w:r>
      <w:r>
        <w:rPr>
          <w:rStyle w:val="102"/>
        </w:rPr>
        <w:t xml:space="preserve"> </w:t>
      </w:r>
      <w:r>
        <w:rPr>
          <w:rStyle w:val="96"/>
        </w:rPr>
        <w:t>-f</w:t>
      </w:r>
      <w:r>
        <w:rPr>
          <w:rStyle w:val="102"/>
        </w:rPr>
        <w:t xml:space="preserve"> /etc/logrotate.d/mysql</w:t>
      </w:r>
    </w:p>
    <w:bookmarkEnd w:id="36"/>
    <w:p w14:paraId="634534EA">
      <w:pPr>
        <w:pStyle w:val="7"/>
        <w:numPr>
          <w:numId w:val="0"/>
        </w:numPr>
        <w:tabs>
          <w:tab w:val="clear" w:pos="1008"/>
        </w:tabs>
        <w:ind w:leftChars="0"/>
      </w:pPr>
      <w:bookmarkStart w:id="37" w:name="生产环境配置示例"/>
      <w:r>
        <w:t xml:space="preserve">4.3.3.5 </w:t>
      </w:r>
      <w:r>
        <w:rPr>
          <w:rFonts w:hint="eastAsia"/>
        </w:rPr>
        <w:t>生产环境配置示例</w:t>
      </w:r>
    </w:p>
    <w:p w14:paraId="3237C9E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/etc/logrotate.d/mysql-audit</w:t>
      </w:r>
    </w:p>
    <w:p w14:paraId="693FA5B9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94"/>
        </w:rPr>
        <w:t>/var/log/mysql/general.log</w:t>
      </w:r>
      <w:r>
        <w:rPr>
          <w:rStyle w:val="102"/>
        </w:rPr>
        <w:t xml:space="preserve"> /var/log/mysql/slow.log /var/log/mysql/error.log {</w:t>
      </w:r>
    </w:p>
    <w:p w14:paraId="2092C20C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daily</w:t>
      </w:r>
    </w:p>
    <w:p w14:paraId="7252155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rotate</w:t>
      </w:r>
      <w:r>
        <w:rPr>
          <w:rStyle w:val="102"/>
        </w:rPr>
        <w:t xml:space="preserve"> 90                          </w:t>
      </w:r>
      <w:r>
        <w:rPr>
          <w:rStyle w:val="84"/>
        </w:rPr>
        <w:t># 保留3个月</w:t>
      </w:r>
    </w:p>
    <w:p w14:paraId="7C87DAFD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compress</w:t>
      </w:r>
    </w:p>
    <w:p w14:paraId="0EC977E6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delaycompress</w:t>
      </w:r>
    </w:p>
    <w:p w14:paraId="4EEDA1F8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missingok</w:t>
      </w:r>
    </w:p>
    <w:p w14:paraId="77007C15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notifempty</w:t>
      </w:r>
    </w:p>
    <w:p w14:paraId="46843E6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create</w:t>
      </w:r>
      <w:r>
        <w:rPr>
          <w:rStyle w:val="102"/>
        </w:rPr>
        <w:t xml:space="preserve"> 640 mysql mysql</w:t>
      </w:r>
    </w:p>
    <w:p w14:paraId="2ADA7C73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sharedscripts</w:t>
      </w:r>
    </w:p>
    <w:p w14:paraId="4F8C496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</w:t>
      </w:r>
    </w:p>
    <w:p w14:paraId="54BB5F9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84"/>
        </w:rPr>
        <w:t># 轮转前执行</w:t>
      </w:r>
    </w:p>
    <w:p w14:paraId="402445CD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prerotate</w:t>
      </w:r>
    </w:p>
    <w:p w14:paraId="73BDEAC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84"/>
        </w:rPr>
        <w:t># 记录轮转时间</w:t>
      </w:r>
    </w:p>
    <w:p w14:paraId="6C6110AE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$(</w:t>
      </w:r>
      <w:r>
        <w:rPr>
          <w:rStyle w:val="89"/>
        </w:rPr>
        <w:t>date</w:t>
      </w:r>
      <w:r>
        <w:rPr>
          <w:rStyle w:val="90"/>
        </w:rPr>
        <w:t>)</w:t>
      </w:r>
      <w:r>
        <w:rPr>
          <w:rStyle w:val="80"/>
        </w:rPr>
        <w:t>: Starting log rotation"</w:t>
      </w:r>
      <w:r>
        <w:rPr>
          <w:rStyle w:val="102"/>
        </w:rPr>
        <w:t xml:space="preserve"> </w:t>
      </w:r>
      <w:r>
        <w:rPr>
          <w:rStyle w:val="92"/>
        </w:rPr>
        <w:t>&gt;&gt;</w:t>
      </w:r>
      <w:r>
        <w:rPr>
          <w:rStyle w:val="102"/>
        </w:rPr>
        <w:t xml:space="preserve"> /var/log/mysql/rotation.log</w:t>
      </w:r>
    </w:p>
    <w:p w14:paraId="6144B11C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endscript</w:t>
      </w:r>
    </w:p>
    <w:p w14:paraId="16EA284E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</w:t>
      </w:r>
    </w:p>
    <w:p w14:paraId="5F2F19FC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84"/>
        </w:rPr>
        <w:t># 轮转后执行</w:t>
      </w:r>
    </w:p>
    <w:p w14:paraId="08890D74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postrotate</w:t>
      </w:r>
    </w:p>
    <w:p w14:paraId="51DBB859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84"/>
        </w:rPr>
        <w:t># 刷新MySQL日志</w:t>
      </w:r>
    </w:p>
    <w:p w14:paraId="202285E9">
      <w:pPr>
        <w:pStyle w:val="71"/>
        <w:rPr>
          <w:rStyle w:val="91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91"/>
        </w:rPr>
        <w:t>if</w:t>
      </w:r>
      <w:r>
        <w:rPr>
          <w:rStyle w:val="102"/>
        </w:rPr>
        <w:t xml:space="preserve"> </w:t>
      </w:r>
      <w:r>
        <w:rPr>
          <w:rStyle w:val="93"/>
        </w:rPr>
        <w:t>[</w:t>
      </w:r>
      <w:r>
        <w:rPr>
          <w:rStyle w:val="102"/>
        </w:rPr>
        <w:t xml:space="preserve"> </w:t>
      </w:r>
      <w:r>
        <w:rPr>
          <w:rStyle w:val="88"/>
        </w:rPr>
        <w:t>-f</w:t>
      </w:r>
      <w:r>
        <w:rPr>
          <w:rStyle w:val="102"/>
        </w:rPr>
        <w:t xml:space="preserve"> /var/run/mysqld/mysqld.pid </w:t>
      </w:r>
      <w:r>
        <w:rPr>
          <w:rStyle w:val="93"/>
        </w:rPr>
        <w:t>]</w:t>
      </w:r>
      <w:r>
        <w:rPr>
          <w:rStyle w:val="72"/>
        </w:rPr>
        <w:t>;</w:t>
      </w:r>
      <w:r>
        <w:rPr>
          <w:rStyle w:val="102"/>
        </w:rPr>
        <w:t xml:space="preserve"> </w:t>
      </w:r>
      <w:r>
        <w:rPr>
          <w:rStyle w:val="91"/>
        </w:rPr>
        <w:t>then</w:t>
      </w:r>
    </w:p>
    <w:p w14:paraId="1533EF7F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        </w:t>
      </w:r>
      <w:r>
        <w:rPr>
          <w:rStyle w:val="94"/>
        </w:rPr>
        <w:t>/usr/bin/mysqladmin</w:t>
      </w:r>
      <w:r>
        <w:rPr>
          <w:rStyle w:val="102"/>
        </w:rPr>
        <w:t xml:space="preserve"> </w:t>
      </w:r>
      <w:r>
        <w:rPr>
          <w:rStyle w:val="96"/>
        </w:rPr>
        <w:t>--defaults-file</w:t>
      </w:r>
      <w:r>
        <w:rPr>
          <w:rStyle w:val="92"/>
        </w:rPr>
        <w:t>=</w:t>
      </w:r>
      <w:r>
        <w:rPr>
          <w:rStyle w:val="102"/>
        </w:rPr>
        <w:t>/etc/mysql/debian.cnf flush-logs</w:t>
      </w:r>
    </w:p>
    <w:p w14:paraId="7A550290">
      <w:pPr>
        <w:pStyle w:val="71"/>
        <w:rPr>
          <w:rStyle w:val="91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91"/>
        </w:rPr>
        <w:t>fi</w:t>
      </w:r>
    </w:p>
    <w:p w14:paraId="4BFED55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        </w:t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</w:t>
      </w:r>
      <w:r>
        <w:rPr>
          <w:rStyle w:val="90"/>
        </w:rPr>
        <w:t>$(</w:t>
      </w:r>
      <w:r>
        <w:rPr>
          <w:rStyle w:val="89"/>
        </w:rPr>
        <w:t>date</w:t>
      </w:r>
      <w:r>
        <w:rPr>
          <w:rStyle w:val="90"/>
        </w:rPr>
        <w:t>)</w:t>
      </w:r>
      <w:r>
        <w:rPr>
          <w:rStyle w:val="80"/>
        </w:rPr>
        <w:t>: Log rotation completed"</w:t>
      </w:r>
      <w:r>
        <w:rPr>
          <w:rStyle w:val="102"/>
        </w:rPr>
        <w:t xml:space="preserve"> </w:t>
      </w:r>
      <w:r>
        <w:rPr>
          <w:rStyle w:val="92"/>
        </w:rPr>
        <w:t>&gt;&gt;</w:t>
      </w:r>
      <w:r>
        <w:rPr>
          <w:rStyle w:val="102"/>
        </w:rPr>
        <w:t xml:space="preserve"> /var/log/mysql/rotation.log</w:t>
      </w:r>
    </w:p>
    <w:p w14:paraId="048ED322">
      <w:pPr>
        <w:pStyle w:val="71"/>
        <w:rPr>
          <w:rStyle w:val="94"/>
          <w:rFonts w:hint="eastAsia" w:eastAsia="宋体"/>
          <w:lang w:eastAsia="zh-CN"/>
        </w:rPr>
      </w:pPr>
      <w:r>
        <w:rPr>
          <w:rStyle w:val="102"/>
        </w:rPr>
        <w:t xml:space="preserve">    </w:t>
      </w:r>
      <w:r>
        <w:rPr>
          <w:rStyle w:val="94"/>
        </w:rPr>
        <w:t>endscript</w:t>
      </w:r>
    </w:p>
    <w:p w14:paraId="4F3B6B24">
      <w:pPr>
        <w:pStyle w:val="71"/>
      </w:pPr>
      <w:r>
        <w:rPr>
          <w:rStyle w:val="101"/>
        </w:rPr>
        <w:t>}</w:t>
      </w:r>
    </w:p>
    <w:bookmarkEnd w:id="37"/>
    <w:p w14:paraId="18AD33C6">
      <w:pPr>
        <w:pStyle w:val="7"/>
        <w:numPr>
          <w:numId w:val="0"/>
        </w:numPr>
        <w:tabs>
          <w:tab w:val="clear" w:pos="1008"/>
        </w:tabs>
        <w:ind w:leftChars="0"/>
      </w:pPr>
      <w:bookmarkStart w:id="38" w:name="自动化运行"/>
      <w:r>
        <w:t xml:space="preserve">4.3.3.6 </w:t>
      </w:r>
      <w:r>
        <w:rPr>
          <w:rFonts w:hint="eastAsia"/>
        </w:rPr>
        <w:t>自动化运行</w:t>
      </w:r>
    </w:p>
    <w:p w14:paraId="33F7965F">
      <w:r>
        <w:rPr>
          <w:rFonts w:hint="eastAsia"/>
          <w:b/>
          <w:bCs/>
        </w:rPr>
        <w:t>查看</w:t>
      </w:r>
      <w:r>
        <w:rPr>
          <w:b/>
          <w:bCs/>
        </w:rPr>
        <w:t xml:space="preserve"> logrotate </w:t>
      </w:r>
      <w:r>
        <w:rPr>
          <w:rFonts w:hint="eastAsia"/>
          <w:b/>
          <w:bCs/>
        </w:rPr>
        <w:t>计划任务：</w:t>
      </w:r>
    </w:p>
    <w:p w14:paraId="2EAC3B9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查看系统的 logrotate 计划任务</w:t>
      </w:r>
    </w:p>
    <w:p w14:paraId="1F1C814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89"/>
        </w:rPr>
        <w:t>cat</w:t>
      </w:r>
      <w:r>
        <w:rPr>
          <w:rStyle w:val="102"/>
        </w:rPr>
        <w:t xml:space="preserve"> /etc/cron.daily/logrotate</w:t>
      </w:r>
    </w:p>
    <w:p w14:paraId="4D3E4CF3">
      <w:pPr>
        <w:pStyle w:val="71"/>
        <w:rPr>
          <w:rStyle w:val="102"/>
          <w:rFonts w:hint="eastAsia" w:eastAsia="宋体"/>
          <w:lang w:eastAsia="zh-CN"/>
        </w:rPr>
      </w:pPr>
    </w:p>
    <w:p w14:paraId="53EC602A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通常内容如下：</w:t>
      </w:r>
    </w:p>
    <w:p w14:paraId="1081BDA0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#!/bin/sh</w:t>
      </w:r>
    </w:p>
    <w:p w14:paraId="2D385728">
      <w:pPr>
        <w:pStyle w:val="71"/>
      </w:pPr>
      <w:r>
        <w:rPr>
          <w:rStyle w:val="94"/>
        </w:rPr>
        <w:t>/usr/sbin/logrotate</w:t>
      </w:r>
      <w:r>
        <w:rPr>
          <w:rStyle w:val="102"/>
        </w:rPr>
        <w:t xml:space="preserve"> /etc/logrotate.conf</w:t>
      </w:r>
    </w:p>
    <w:p w14:paraId="1D14FC4C">
      <w:r>
        <w:rPr>
          <w:rFonts w:hint="eastAsia"/>
          <w:b/>
          <w:bCs/>
        </w:rPr>
        <w:t>手动触发轮转：</w:t>
      </w:r>
    </w:p>
    <w:p w14:paraId="671B9039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执行所有 logrotate 配置</w:t>
      </w:r>
    </w:p>
    <w:p w14:paraId="697A4E8B">
      <w:pPr>
        <w:pStyle w:val="71"/>
      </w:pPr>
      <w:r>
        <w:rPr>
          <w:rStyle w:val="89"/>
        </w:rPr>
        <w:t>sudo</w:t>
      </w:r>
      <w:r>
        <w:rPr>
          <w:rStyle w:val="102"/>
        </w:rPr>
        <w:t xml:space="preserve"> /usr/sbin/logrotate /etc/logrotate.conf</w:t>
      </w:r>
    </w:p>
    <w:bookmarkEnd w:id="38"/>
    <w:p w14:paraId="3C84CB2B">
      <w:pPr>
        <w:pStyle w:val="7"/>
        <w:numPr>
          <w:numId w:val="0"/>
        </w:numPr>
        <w:tabs>
          <w:tab w:val="clear" w:pos="1008"/>
        </w:tabs>
        <w:ind w:leftChars="0"/>
      </w:pPr>
      <w:bookmarkStart w:id="39" w:name="监控和验证"/>
      <w:r>
        <w:t xml:space="preserve">4.3.3.7 </w:t>
      </w:r>
      <w:r>
        <w:rPr>
          <w:rFonts w:hint="eastAsia"/>
        </w:rPr>
        <w:t>监控和验证</w:t>
      </w:r>
    </w:p>
    <w:p w14:paraId="3B810E3A">
      <w:r>
        <w:rPr>
          <w:rFonts w:hint="eastAsia"/>
          <w:b/>
          <w:bCs/>
        </w:rPr>
        <w:t>检查轮转状态：</w:t>
      </w:r>
    </w:p>
    <w:p w14:paraId="5D6912EA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查看 logrotate 状态文件</w:t>
      </w:r>
    </w:p>
    <w:p w14:paraId="7E252F68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89"/>
        </w:rPr>
        <w:t>cat</w:t>
      </w:r>
      <w:r>
        <w:rPr>
          <w:rStyle w:val="102"/>
        </w:rPr>
        <w:t xml:space="preserve"> /var/lib/logrotate/status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mysql</w:t>
      </w:r>
    </w:p>
    <w:p w14:paraId="1E708B5F">
      <w:pPr>
        <w:pStyle w:val="71"/>
        <w:rPr>
          <w:rStyle w:val="102"/>
          <w:rFonts w:hint="eastAsia" w:eastAsia="宋体"/>
          <w:lang w:eastAsia="zh-CN"/>
        </w:rPr>
      </w:pPr>
    </w:p>
    <w:p w14:paraId="154887E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查看轮转后的文件</w:t>
      </w:r>
    </w:p>
    <w:p w14:paraId="73D24323">
      <w:pPr>
        <w:pStyle w:val="71"/>
      </w:pPr>
      <w:r>
        <w:rPr>
          <w:rStyle w:val="89"/>
        </w:rPr>
        <w:t>ls</w:t>
      </w:r>
      <w:r>
        <w:rPr>
          <w:rStyle w:val="102"/>
        </w:rPr>
        <w:t xml:space="preserve"> </w:t>
      </w:r>
      <w:r>
        <w:rPr>
          <w:rStyle w:val="96"/>
        </w:rPr>
        <w:t>-la</w:t>
      </w:r>
      <w:r>
        <w:rPr>
          <w:rStyle w:val="102"/>
        </w:rPr>
        <w:t xml:space="preserve"> /var/log/mysql/</w:t>
      </w:r>
    </w:p>
    <w:p w14:paraId="5F52A3E4">
      <w:r>
        <w:rPr>
          <w:rFonts w:hint="eastAsia"/>
          <w:b/>
          <w:bCs/>
        </w:rPr>
        <w:t>预期的文件结构：</w:t>
      </w:r>
    </w:p>
    <w:p w14:paraId="5FBC1DD6">
      <w:pPr>
        <w:pStyle w:val="71"/>
        <w:rPr>
          <w:rFonts w:hint="eastAsia" w:eastAsia="宋体"/>
          <w:lang w:eastAsia="zh-CN"/>
        </w:rPr>
      </w:pPr>
      <w:r>
        <w:t>/var/log/mysql/</w:t>
      </w:r>
    </w:p>
    <w:p w14:paraId="59D23D57">
      <w:pPr>
        <w:pStyle w:val="71"/>
        <w:rPr>
          <w:rFonts w:hint="eastAsia" w:eastAsia="宋体"/>
          <w:lang w:eastAsia="zh-CN"/>
        </w:rPr>
      </w:pPr>
      <w:r>
        <w:t xml:space="preserve">├── general.log           # </w:t>
      </w:r>
      <w:r>
        <w:rPr>
          <w:rFonts w:hint="eastAsia"/>
        </w:rPr>
        <w:t>当前日志</w:t>
      </w:r>
    </w:p>
    <w:p w14:paraId="0905B73F">
      <w:pPr>
        <w:pStyle w:val="71"/>
        <w:rPr>
          <w:rFonts w:hint="eastAsia" w:eastAsia="宋体"/>
          <w:lang w:eastAsia="zh-CN"/>
        </w:rPr>
      </w:pPr>
      <w:r>
        <w:t xml:space="preserve">├── general.log.1         # </w:t>
      </w:r>
      <w:r>
        <w:rPr>
          <w:rFonts w:hint="eastAsia"/>
        </w:rPr>
        <w:t>昨天的日志（未压缩）</w:t>
      </w:r>
    </w:p>
    <w:p w14:paraId="7C71C29A">
      <w:pPr>
        <w:pStyle w:val="71"/>
        <w:rPr>
          <w:rFonts w:hint="eastAsia" w:eastAsia="宋体"/>
          <w:lang w:eastAsia="zh-CN"/>
        </w:rPr>
      </w:pPr>
      <w:r>
        <w:t xml:space="preserve">├── general.log.2.gz      # </w:t>
      </w:r>
      <w:r>
        <w:rPr>
          <w:rFonts w:hint="eastAsia"/>
        </w:rPr>
        <w:t>前天的日志（已压缩）</w:t>
      </w:r>
    </w:p>
    <w:p w14:paraId="7AB11E2A">
      <w:pPr>
        <w:pStyle w:val="71"/>
        <w:rPr>
          <w:rFonts w:hint="eastAsia" w:eastAsia="宋体"/>
          <w:lang w:eastAsia="zh-CN"/>
        </w:rPr>
      </w:pPr>
      <w:r>
        <w:t xml:space="preserve">├── general.log.3.gz      # </w:t>
      </w:r>
      <w:r>
        <w:rPr>
          <w:rFonts w:hint="eastAsia"/>
        </w:rPr>
        <w:t>更早的日志</w:t>
      </w:r>
    </w:p>
    <w:p w14:paraId="1D464112">
      <w:pPr>
        <w:pStyle w:val="71"/>
      </w:pPr>
      <w:r>
        <w:t xml:space="preserve">└── slow.log              # </w:t>
      </w:r>
      <w:r>
        <w:rPr>
          <w:rFonts w:hint="eastAsia"/>
        </w:rPr>
        <w:t>当前慢查询日志</w:t>
      </w:r>
    </w:p>
    <w:p w14:paraId="02DA29D5">
      <w:r>
        <w:rPr>
          <w:rFonts w:hint="eastAsia"/>
        </w:rPr>
        <w:t>配置完成后，MySQL</w:t>
      </w:r>
      <w:r>
        <w:t xml:space="preserve"> </w:t>
      </w:r>
      <w:r>
        <w:rPr>
          <w:rFonts w:hint="eastAsia"/>
        </w:rPr>
        <w:t>的审计日志会自动按照策略进行轮转和清理，避免磁盘空间不足的问题，同时满足等保三级的日志保留要求。</w:t>
      </w:r>
    </w:p>
    <w:bookmarkEnd w:id="32"/>
    <w:bookmarkEnd w:id="39"/>
    <w:p w14:paraId="41B7D782">
      <w:pPr>
        <w:pStyle w:val="6"/>
        <w:numPr>
          <w:numId w:val="0"/>
        </w:numPr>
        <w:tabs>
          <w:tab w:val="clear" w:pos="1440"/>
        </w:tabs>
        <w:ind w:leftChars="0"/>
      </w:pPr>
      <w:bookmarkStart w:id="40" w:name="查看审计配置"/>
      <w:r>
        <w:t xml:space="preserve">4.3.4 </w:t>
      </w:r>
      <w:r>
        <w:rPr>
          <w:rFonts w:hint="eastAsia"/>
        </w:rPr>
        <w:t>查看审计配置</w:t>
      </w:r>
    </w:p>
    <w:p w14:paraId="7EADC7D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查看日志相关配置</w:t>
      </w:r>
    </w:p>
    <w:p w14:paraId="4AEB138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'%log%'</w:t>
      </w:r>
      <w:r>
        <w:rPr>
          <w:rStyle w:val="102"/>
        </w:rPr>
        <w:t>;</w:t>
      </w:r>
    </w:p>
    <w:p w14:paraId="3A714EB4">
      <w:pPr>
        <w:pStyle w:val="71"/>
      </w:pP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'long_query_time'</w:t>
      </w:r>
      <w:r>
        <w:rPr>
          <w:rStyle w:val="102"/>
        </w:rPr>
        <w:t>;</w:t>
      </w:r>
    </w:p>
    <w:bookmarkEnd w:id="23"/>
    <w:bookmarkEnd w:id="29"/>
    <w:bookmarkEnd w:id="40"/>
    <w:p w14:paraId="108DB744">
      <w:pPr>
        <w:pStyle w:val="3"/>
        <w:numPr>
          <w:numId w:val="0"/>
        </w:numPr>
        <w:tabs>
          <w:tab w:val="clear" w:pos="576"/>
        </w:tabs>
        <w:ind w:leftChars="0"/>
      </w:pPr>
      <w:bookmarkStart w:id="41" w:name="_Toc3899"/>
      <w:bookmarkStart w:id="42" w:name="创建安全管理员账户"/>
      <w:r>
        <w:t xml:space="preserve">5. </w:t>
      </w:r>
      <w:r>
        <w:rPr>
          <w:rFonts w:hint="eastAsia"/>
        </w:rPr>
        <w:t>创建安全管理员账户</w:t>
      </w:r>
      <w:bookmarkEnd w:id="41"/>
    </w:p>
    <w:p w14:paraId="39426B1B">
      <w:r>
        <w:rPr>
          <w:rFonts w:hint="eastAsia"/>
        </w:rPr>
        <w:t>安全管理员负责用户权限管理和安全策略配置。</w:t>
      </w:r>
    </w:p>
    <w:p w14:paraId="7EDCAF87">
      <w:pPr>
        <w:pStyle w:val="5"/>
        <w:numPr>
          <w:numId w:val="0"/>
        </w:numPr>
        <w:tabs>
          <w:tab w:val="clear" w:pos="1080"/>
        </w:tabs>
        <w:ind w:leftChars="0"/>
      </w:pPr>
      <w:bookmarkStart w:id="43" w:name="_Toc531"/>
      <w:bookmarkStart w:id="44" w:name="创建安全管理员用户"/>
      <w:r>
        <w:t xml:space="preserve">5.1 </w:t>
      </w:r>
      <w:r>
        <w:rPr>
          <w:rFonts w:hint="eastAsia"/>
        </w:rPr>
        <w:t>创建安全管理员用户</w:t>
      </w:r>
      <w:bookmarkEnd w:id="43"/>
    </w:p>
    <w:p w14:paraId="03162D36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创建安全管理员账户</w:t>
      </w:r>
    </w:p>
    <w:p w14:paraId="204E398F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'SecAdmin@2024!'</w:t>
      </w:r>
      <w:r>
        <w:rPr>
          <w:rStyle w:val="102"/>
        </w:rPr>
        <w:t>;</w:t>
      </w:r>
    </w:p>
    <w:p w14:paraId="074FFDC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'SecAdmin@2024!'</w:t>
      </w:r>
      <w:r>
        <w:rPr>
          <w:rStyle w:val="102"/>
        </w:rPr>
        <w:t>;</w:t>
      </w:r>
    </w:p>
    <w:p w14:paraId="51FE0EE4">
      <w:pPr>
        <w:pStyle w:val="71"/>
        <w:rPr>
          <w:rStyle w:val="102"/>
          <w:rFonts w:hint="eastAsia" w:eastAsia="宋体"/>
          <w:lang w:eastAsia="zh-CN"/>
        </w:rPr>
      </w:pPr>
    </w:p>
    <w:p w14:paraId="676434E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设置密码策略</w:t>
      </w:r>
    </w:p>
    <w:p w14:paraId="26D7FB5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p w14:paraId="1420F7CC">
      <w:pPr>
        <w:pStyle w:val="71"/>
      </w:pPr>
      <w:r>
        <w:rPr>
          <w:rStyle w:val="72"/>
        </w:rPr>
        <w:t>ALTER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PASSWORD</w:t>
      </w:r>
      <w:r>
        <w:rPr>
          <w:rStyle w:val="102"/>
        </w:rPr>
        <w:t xml:space="preserve"> </w:t>
      </w:r>
      <w:r>
        <w:rPr>
          <w:rStyle w:val="72"/>
        </w:rPr>
        <w:t>EXPIRE</w:t>
      </w:r>
      <w:r>
        <w:rPr>
          <w:rStyle w:val="102"/>
        </w:rPr>
        <w:t xml:space="preserve"> </w:t>
      </w:r>
      <w:r>
        <w:rPr>
          <w:rStyle w:val="73"/>
        </w:rPr>
        <w:t>INTERVAL</w:t>
      </w:r>
      <w:r>
        <w:rPr>
          <w:rStyle w:val="102"/>
        </w:rPr>
        <w:t xml:space="preserve"> </w:t>
      </w:r>
      <w:r>
        <w:rPr>
          <w:rStyle w:val="74"/>
        </w:rPr>
        <w:t>90</w:t>
      </w:r>
      <w:r>
        <w:rPr>
          <w:rStyle w:val="102"/>
        </w:rPr>
        <w:t xml:space="preserve"> </w:t>
      </w:r>
      <w:r>
        <w:rPr>
          <w:rStyle w:val="73"/>
        </w:rPr>
        <w:t>DAY</w:t>
      </w:r>
      <w:r>
        <w:rPr>
          <w:rStyle w:val="102"/>
        </w:rPr>
        <w:t>;</w:t>
      </w:r>
    </w:p>
    <w:bookmarkEnd w:id="44"/>
    <w:p w14:paraId="139976DF">
      <w:pPr>
        <w:pStyle w:val="5"/>
        <w:numPr>
          <w:numId w:val="0"/>
        </w:numPr>
        <w:tabs>
          <w:tab w:val="clear" w:pos="1080"/>
        </w:tabs>
        <w:ind w:leftChars="0"/>
      </w:pPr>
      <w:bookmarkStart w:id="45" w:name="_Toc23139"/>
      <w:bookmarkStart w:id="46" w:name="分配安全管理权限"/>
      <w:r>
        <w:t xml:space="preserve">5.2 </w:t>
      </w:r>
      <w:r>
        <w:rPr>
          <w:rFonts w:hint="eastAsia"/>
        </w:rPr>
        <w:t>分配安全管理权限</w:t>
      </w:r>
      <w:bookmarkEnd w:id="45"/>
    </w:p>
    <w:p w14:paraId="425A9174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授予用户管理权限</w:t>
      </w:r>
    </w:p>
    <w:p w14:paraId="704775AA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</w:p>
    <w:p w14:paraId="0DA3E8C3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>.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 xml:space="preserve"> </w:t>
      </w:r>
      <w:r>
        <w:rPr>
          <w:rStyle w:val="72"/>
        </w:rPr>
        <w:t>WITH</w:t>
      </w:r>
      <w:r>
        <w:rPr>
          <w:rStyle w:val="102"/>
        </w:rPr>
        <w:t xml:space="preserve"> </w:t>
      </w: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OPTION</w:t>
      </w:r>
      <w:r>
        <w:rPr>
          <w:rStyle w:val="102"/>
        </w:rPr>
        <w:t>;</w:t>
      </w:r>
    </w:p>
    <w:p w14:paraId="0E1775B1">
      <w:pPr>
        <w:pStyle w:val="71"/>
        <w:rPr>
          <w:rStyle w:val="102"/>
          <w:rFonts w:hint="eastAsia" w:eastAsia="宋体"/>
          <w:lang w:eastAsia="zh-CN"/>
        </w:rPr>
      </w:pPr>
    </w:p>
    <w:p w14:paraId="53570C9E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授予权限管理相关权限</w:t>
      </w:r>
    </w:p>
    <w:p w14:paraId="348627F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1FF4B59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3C562EB0">
      <w:pPr>
        <w:pStyle w:val="71"/>
        <w:rPr>
          <w:rStyle w:val="102"/>
          <w:rFonts w:hint="eastAsia" w:eastAsia="宋体"/>
          <w:lang w:eastAsia="zh-CN"/>
        </w:rPr>
      </w:pPr>
    </w:p>
    <w:p w14:paraId="598BDD8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mysql.db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0C484D5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mysql.db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18F831CD">
      <w:pPr>
        <w:pStyle w:val="71"/>
        <w:rPr>
          <w:rStyle w:val="102"/>
          <w:rFonts w:hint="eastAsia" w:eastAsia="宋体"/>
          <w:lang w:eastAsia="zh-CN"/>
        </w:rPr>
      </w:pPr>
    </w:p>
    <w:p w14:paraId="158D056F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mysql.tables_priv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350161EC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, </w:t>
      </w:r>
      <w:r>
        <w:rPr>
          <w:rStyle w:val="72"/>
        </w:rPr>
        <w:t>INSERT</w:t>
      </w:r>
      <w:r>
        <w:rPr>
          <w:rStyle w:val="102"/>
        </w:rPr>
        <w:t xml:space="preserve">, </w:t>
      </w:r>
      <w:r>
        <w:rPr>
          <w:rStyle w:val="72"/>
        </w:rPr>
        <w:t>UPDATE</w:t>
      </w:r>
      <w:r>
        <w:rPr>
          <w:rStyle w:val="102"/>
        </w:rPr>
        <w:t xml:space="preserve">, </w:t>
      </w:r>
      <w:r>
        <w:rPr>
          <w:rStyle w:val="72"/>
        </w:rPr>
        <w:t>DELETE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mysql.tables_priv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'%'</w:t>
      </w:r>
      <w:r>
        <w:rPr>
          <w:rStyle w:val="102"/>
        </w:rPr>
        <w:t>;</w:t>
      </w:r>
    </w:p>
    <w:p w14:paraId="17A85650">
      <w:pPr>
        <w:pStyle w:val="71"/>
        <w:rPr>
          <w:rStyle w:val="102"/>
          <w:rFonts w:hint="eastAsia" w:eastAsia="宋体"/>
          <w:lang w:eastAsia="zh-CN"/>
        </w:rPr>
      </w:pPr>
    </w:p>
    <w:p w14:paraId="43CA3CC0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授予角色管理权限（MySQL 8.0+）</w:t>
      </w:r>
    </w:p>
    <w:p w14:paraId="0A241F2A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GRANT ROLE_ADMIN ON *.* TO 'secadmin'@'localhost';</w:t>
      </w:r>
    </w:p>
    <w:p w14:paraId="30687E8D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GRANT ROLE_ADMIN ON *.* TO 'secadmin'@'%';</w:t>
      </w:r>
    </w:p>
    <w:p w14:paraId="4AF98018">
      <w:pPr>
        <w:pStyle w:val="71"/>
        <w:rPr>
          <w:rStyle w:val="84"/>
          <w:rFonts w:hint="eastAsia" w:eastAsia="宋体"/>
          <w:lang w:eastAsia="zh-CN"/>
        </w:rPr>
      </w:pPr>
    </w:p>
    <w:p w14:paraId="1229AD0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刷新权限</w:t>
      </w:r>
    </w:p>
    <w:p w14:paraId="44DA8201">
      <w:pPr>
        <w:pStyle w:val="71"/>
      </w:pPr>
      <w:r>
        <w:rPr>
          <w:rStyle w:val="72"/>
        </w:rPr>
        <w:t>FLUSH</w:t>
      </w:r>
      <w:r>
        <w:rPr>
          <w:rStyle w:val="102"/>
        </w:rPr>
        <w:t xml:space="preserve"> </w:t>
      </w:r>
      <w:r>
        <w:rPr>
          <w:rStyle w:val="72"/>
        </w:rPr>
        <w:t>PRIVILEGES</w:t>
      </w:r>
      <w:r>
        <w:rPr>
          <w:rStyle w:val="102"/>
        </w:rPr>
        <w:t>;</w:t>
      </w:r>
    </w:p>
    <w:bookmarkEnd w:id="46"/>
    <w:p w14:paraId="0A3D0C3B">
      <w:pPr>
        <w:pStyle w:val="5"/>
        <w:numPr>
          <w:numId w:val="0"/>
        </w:numPr>
        <w:tabs>
          <w:tab w:val="clear" w:pos="1080"/>
        </w:tabs>
        <w:ind w:leftChars="0"/>
      </w:pPr>
      <w:bookmarkStart w:id="47" w:name="_Toc26006"/>
      <w:bookmarkStart w:id="48" w:name="限制安全管理员权限"/>
      <w:r>
        <w:t xml:space="preserve">5.3 </w:t>
      </w:r>
      <w:r>
        <w:rPr>
          <w:rFonts w:hint="eastAsia"/>
        </w:rPr>
        <w:t>限制安全管理员权限</w:t>
      </w:r>
      <w:bookmarkEnd w:id="47"/>
    </w:p>
    <w:p w14:paraId="3E92A8DC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安全管理员不应具有以下权限：</w:t>
      </w:r>
    </w:p>
    <w:p w14:paraId="76359B4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-- 1. 直接的数据操作权限（除权限管理相关表外）</w:t>
      </w:r>
    </w:p>
    <w:p w14:paraId="4FECA9B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-- 2. 系统管理权限（如RELOAD, SHUTDOWN等）</w:t>
      </w:r>
    </w:p>
    <w:p w14:paraId="09D07375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-- 3. 审计日志的修改权限</w:t>
      </w:r>
    </w:p>
    <w:p w14:paraId="2EB57C2B">
      <w:pPr>
        <w:pStyle w:val="71"/>
        <w:rPr>
          <w:rStyle w:val="84"/>
          <w:rFonts w:hint="eastAsia" w:eastAsia="宋体"/>
          <w:lang w:eastAsia="zh-CN"/>
        </w:rPr>
      </w:pPr>
    </w:p>
    <w:p w14:paraId="5459617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验证权限分配</w:t>
      </w:r>
    </w:p>
    <w:p w14:paraId="1B01BA6E">
      <w:pPr>
        <w:pStyle w:val="71"/>
      </w:pP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'secadmin'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bookmarkEnd w:id="42"/>
    <w:bookmarkEnd w:id="48"/>
    <w:p w14:paraId="0B1F958F">
      <w:pPr>
        <w:pStyle w:val="3"/>
        <w:numPr>
          <w:numId w:val="0"/>
        </w:numPr>
        <w:tabs>
          <w:tab w:val="clear" w:pos="576"/>
        </w:tabs>
        <w:ind w:leftChars="0"/>
      </w:pPr>
      <w:bookmarkStart w:id="49" w:name="_Toc21383"/>
      <w:bookmarkStart w:id="50" w:name="权限验证与测试"/>
      <w:r>
        <w:t xml:space="preserve">6. </w:t>
      </w:r>
      <w:r>
        <w:rPr>
          <w:rFonts w:hint="eastAsia"/>
        </w:rPr>
        <w:t>权限验证与测试</w:t>
      </w:r>
      <w:bookmarkEnd w:id="49"/>
    </w:p>
    <w:p w14:paraId="618FA8C3">
      <w:pPr>
        <w:pStyle w:val="5"/>
        <w:numPr>
          <w:numId w:val="0"/>
        </w:numPr>
        <w:tabs>
          <w:tab w:val="clear" w:pos="1080"/>
        </w:tabs>
        <w:ind w:leftChars="0"/>
      </w:pPr>
      <w:bookmarkStart w:id="51" w:name="_Toc14153"/>
      <w:bookmarkStart w:id="52" w:name="测试系统管理员权限"/>
      <w:r>
        <w:t xml:space="preserve">6.1 </w:t>
      </w:r>
      <w:r>
        <w:rPr>
          <w:rFonts w:hint="eastAsia"/>
        </w:rPr>
        <w:t>测试系统管理员权限</w:t>
      </w:r>
      <w:bookmarkEnd w:id="51"/>
    </w:p>
    <w:p w14:paraId="791E25AB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使用系统管理员账户登录</w:t>
      </w:r>
    </w:p>
    <w:p w14:paraId="53ADD88F">
      <w:pPr>
        <w:pStyle w:val="71"/>
      </w:pP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sysadmin </w:t>
      </w:r>
      <w:r>
        <w:rPr>
          <w:rStyle w:val="96"/>
        </w:rPr>
        <w:t>-p</w:t>
      </w:r>
    </w:p>
    <w:p w14:paraId="2DADCBE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测试数据库操作权限</w:t>
      </w:r>
    </w:p>
    <w:p w14:paraId="4FCBD6E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72"/>
        </w:rPr>
        <w:t>DATABASE</w:t>
      </w:r>
      <w:r>
        <w:rPr>
          <w:rStyle w:val="102"/>
        </w:rPr>
        <w:t xml:space="preserve"> test_sysadmin;</w:t>
      </w:r>
    </w:p>
    <w:p w14:paraId="5036524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USE</w:t>
      </w:r>
      <w:r>
        <w:rPr>
          <w:rStyle w:val="102"/>
        </w:rPr>
        <w:t xml:space="preserve"> test_sysadmin;</w:t>
      </w:r>
    </w:p>
    <w:p w14:paraId="39DA18D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72"/>
        </w:rPr>
        <w:t>TABLE</w:t>
      </w:r>
      <w:r>
        <w:rPr>
          <w:rStyle w:val="102"/>
        </w:rPr>
        <w:t xml:space="preserve"> test_table (</w:t>
      </w:r>
      <w:r>
        <w:rPr>
          <w:rStyle w:val="72"/>
        </w:rPr>
        <w:t>id</w:t>
      </w:r>
      <w:r>
        <w:rPr>
          <w:rStyle w:val="102"/>
        </w:rPr>
        <w:t xml:space="preserve"> </w:t>
      </w:r>
      <w:r>
        <w:rPr>
          <w:rStyle w:val="73"/>
        </w:rPr>
        <w:t>INT</w:t>
      </w:r>
      <w:r>
        <w:rPr>
          <w:rStyle w:val="102"/>
        </w:rPr>
        <w:t xml:space="preserve"> </w:t>
      </w:r>
      <w:r>
        <w:rPr>
          <w:rStyle w:val="72"/>
        </w:rPr>
        <w:t>PRIMARY</w:t>
      </w:r>
      <w:r>
        <w:rPr>
          <w:rStyle w:val="102"/>
        </w:rPr>
        <w:t xml:space="preserve"> </w:t>
      </w:r>
      <w:r>
        <w:rPr>
          <w:rStyle w:val="72"/>
        </w:rPr>
        <w:t>KEY</w:t>
      </w:r>
      <w:r>
        <w:rPr>
          <w:rStyle w:val="102"/>
        </w:rPr>
        <w:t xml:space="preserve">, name </w:t>
      </w:r>
      <w:r>
        <w:rPr>
          <w:rStyle w:val="73"/>
        </w:rPr>
        <w:t>VARCHAR</w:t>
      </w:r>
      <w:r>
        <w:rPr>
          <w:rStyle w:val="102"/>
        </w:rPr>
        <w:t>(</w:t>
      </w:r>
      <w:r>
        <w:rPr>
          <w:rStyle w:val="74"/>
        </w:rPr>
        <w:t>50</w:t>
      </w:r>
      <w:r>
        <w:rPr>
          <w:rStyle w:val="102"/>
        </w:rPr>
        <w:t>));</w:t>
      </w:r>
    </w:p>
    <w:p w14:paraId="1F6ABE2F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INSERT</w:t>
      </w:r>
      <w:r>
        <w:rPr>
          <w:rStyle w:val="102"/>
        </w:rPr>
        <w:t xml:space="preserve"> </w:t>
      </w:r>
      <w:r>
        <w:rPr>
          <w:rStyle w:val="72"/>
        </w:rPr>
        <w:t>INTO</w:t>
      </w:r>
      <w:r>
        <w:rPr>
          <w:rStyle w:val="102"/>
        </w:rPr>
        <w:t xml:space="preserve"> test_table </w:t>
      </w:r>
      <w:r>
        <w:rPr>
          <w:rStyle w:val="72"/>
        </w:rPr>
        <w:t>VALUES</w:t>
      </w:r>
      <w:r>
        <w:rPr>
          <w:rStyle w:val="102"/>
        </w:rPr>
        <w:t xml:space="preserve"> (</w:t>
      </w:r>
      <w:r>
        <w:rPr>
          <w:rStyle w:val="74"/>
        </w:rPr>
        <w:t>1</w:t>
      </w:r>
      <w:r>
        <w:rPr>
          <w:rStyle w:val="102"/>
        </w:rPr>
        <w:t xml:space="preserve">, </w:t>
      </w:r>
      <w:r>
        <w:rPr>
          <w:rStyle w:val="80"/>
        </w:rPr>
        <w:t>'test'</w:t>
      </w:r>
      <w:r>
        <w:rPr>
          <w:rStyle w:val="102"/>
        </w:rPr>
        <w:t>);</w:t>
      </w:r>
    </w:p>
    <w:p w14:paraId="39F74C9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test_table;</w:t>
      </w:r>
    </w:p>
    <w:p w14:paraId="1FC7E48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72"/>
        </w:rPr>
        <w:t>DATABASE</w:t>
      </w:r>
      <w:r>
        <w:rPr>
          <w:rStyle w:val="102"/>
        </w:rPr>
        <w:t xml:space="preserve"> test_sysadmin;</w:t>
      </w:r>
    </w:p>
    <w:p w14:paraId="5FDBE31E">
      <w:pPr>
        <w:pStyle w:val="71"/>
        <w:rPr>
          <w:rStyle w:val="102"/>
          <w:rFonts w:hint="eastAsia" w:eastAsia="宋体"/>
          <w:lang w:eastAsia="zh-CN"/>
        </w:rPr>
      </w:pPr>
    </w:p>
    <w:p w14:paraId="1AE7F6D2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尝试用户管理操作（应该失败）</w:t>
      </w:r>
    </w:p>
    <w:p w14:paraId="3C6D0B47">
      <w:pPr>
        <w:pStyle w:val="71"/>
      </w:pPr>
      <w:r>
        <w:rPr>
          <w:rStyle w:val="84"/>
        </w:rPr>
        <w:t>-- CREATE USER 'test_user'@'localhost' IDENTIFIED BY 'password'; -- 应该报错</w:t>
      </w:r>
    </w:p>
    <w:bookmarkEnd w:id="52"/>
    <w:p w14:paraId="40605317">
      <w:pPr>
        <w:pStyle w:val="5"/>
        <w:numPr>
          <w:numId w:val="0"/>
        </w:numPr>
        <w:tabs>
          <w:tab w:val="clear" w:pos="1080"/>
        </w:tabs>
        <w:ind w:leftChars="0"/>
      </w:pPr>
      <w:bookmarkStart w:id="53" w:name="_Toc11959"/>
      <w:bookmarkStart w:id="54" w:name="测试审计管理员权限"/>
      <w:r>
        <w:t xml:space="preserve">6.2 </w:t>
      </w:r>
      <w:r>
        <w:rPr>
          <w:rFonts w:hint="eastAsia"/>
        </w:rPr>
        <w:t>测试审计管理员权限</w:t>
      </w:r>
      <w:bookmarkEnd w:id="53"/>
    </w:p>
    <w:p w14:paraId="04F77270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使用审计管理员账户登录</w:t>
      </w:r>
    </w:p>
    <w:p w14:paraId="3129F241">
      <w:pPr>
        <w:pStyle w:val="71"/>
      </w:pP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auditadmin </w:t>
      </w:r>
      <w:r>
        <w:rPr>
          <w:rStyle w:val="96"/>
        </w:rPr>
        <w:t>-p</w:t>
      </w:r>
    </w:p>
    <w:p w14:paraId="1002C396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测试审计日志查看权限</w:t>
      </w:r>
    </w:p>
    <w:p w14:paraId="2C6C8028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mysql.general_log </w:t>
      </w:r>
      <w:r>
        <w:rPr>
          <w:rStyle w:val="72"/>
        </w:rPr>
        <w:t>LIMIT</w:t>
      </w:r>
      <w:r>
        <w:rPr>
          <w:rStyle w:val="102"/>
        </w:rPr>
        <w:t xml:space="preserve"> </w:t>
      </w:r>
      <w:r>
        <w:rPr>
          <w:rStyle w:val="74"/>
        </w:rPr>
        <w:t>10</w:t>
      </w:r>
      <w:r>
        <w:rPr>
          <w:rStyle w:val="102"/>
        </w:rPr>
        <w:t>;</w:t>
      </w:r>
    </w:p>
    <w:p w14:paraId="6C94065E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92"/>
        </w:rPr>
        <w:t>*</w:t>
      </w:r>
      <w:r>
        <w:rPr>
          <w:rStyle w:val="102"/>
        </w:rPr>
        <w:t xml:space="preserve"> </w:t>
      </w:r>
      <w:r>
        <w:rPr>
          <w:rStyle w:val="72"/>
        </w:rPr>
        <w:t>FROM</w:t>
      </w:r>
      <w:r>
        <w:rPr>
          <w:rStyle w:val="102"/>
        </w:rPr>
        <w:t xml:space="preserve"> mysql.slow_log </w:t>
      </w:r>
      <w:r>
        <w:rPr>
          <w:rStyle w:val="72"/>
        </w:rPr>
        <w:t>LIMIT</w:t>
      </w:r>
      <w:r>
        <w:rPr>
          <w:rStyle w:val="102"/>
        </w:rPr>
        <w:t xml:space="preserve"> </w:t>
      </w:r>
      <w:r>
        <w:rPr>
          <w:rStyle w:val="74"/>
        </w:rPr>
        <w:t>10</w:t>
      </w:r>
      <w:r>
        <w:rPr>
          <w:rStyle w:val="102"/>
        </w:rPr>
        <w:t>;</w:t>
      </w:r>
    </w:p>
    <w:p w14:paraId="4482A70E">
      <w:pPr>
        <w:pStyle w:val="71"/>
        <w:rPr>
          <w:rStyle w:val="102"/>
          <w:rFonts w:hint="eastAsia" w:eastAsia="宋体"/>
          <w:lang w:eastAsia="zh-CN"/>
        </w:rPr>
      </w:pPr>
    </w:p>
    <w:p w14:paraId="259C41F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查看当前连接</w:t>
      </w:r>
    </w:p>
    <w:p w14:paraId="07C6B3D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>SHOW PROCESSLIST;</w:t>
      </w:r>
    </w:p>
    <w:p w14:paraId="4D1F58CD">
      <w:pPr>
        <w:pStyle w:val="71"/>
        <w:rPr>
          <w:rStyle w:val="102"/>
          <w:rFonts w:hint="eastAsia" w:eastAsia="宋体"/>
          <w:lang w:eastAsia="zh-CN"/>
        </w:rPr>
      </w:pPr>
    </w:p>
    <w:p w14:paraId="00DC58AE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尝试数据操作（应该失败）</w:t>
      </w:r>
    </w:p>
    <w:p w14:paraId="1171CBA0">
      <w:pPr>
        <w:pStyle w:val="71"/>
      </w:pPr>
      <w:r>
        <w:rPr>
          <w:rStyle w:val="84"/>
        </w:rPr>
        <w:t>-- CREATE DATABASE test_audit; -- 应该报错</w:t>
      </w:r>
    </w:p>
    <w:bookmarkEnd w:id="54"/>
    <w:p w14:paraId="451546D4">
      <w:pPr>
        <w:pStyle w:val="5"/>
        <w:numPr>
          <w:numId w:val="0"/>
        </w:numPr>
        <w:tabs>
          <w:tab w:val="clear" w:pos="1080"/>
        </w:tabs>
        <w:ind w:leftChars="0"/>
      </w:pPr>
      <w:bookmarkStart w:id="55" w:name="_Toc7682"/>
      <w:bookmarkStart w:id="56" w:name="测试安全管理员权限"/>
      <w:r>
        <w:t xml:space="preserve">6.3 </w:t>
      </w:r>
      <w:r>
        <w:rPr>
          <w:rFonts w:hint="eastAsia"/>
        </w:rPr>
        <w:t>测试安全管理员权限</w:t>
      </w:r>
      <w:bookmarkEnd w:id="55"/>
    </w:p>
    <w:p w14:paraId="62E66D4A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使用安全管理员账户登录</w:t>
      </w:r>
    </w:p>
    <w:p w14:paraId="2CB24AD8">
      <w:pPr>
        <w:pStyle w:val="71"/>
      </w:pPr>
      <w:r>
        <w:rPr>
          <w:rStyle w:val="94"/>
        </w:rPr>
        <w:t>mysql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secadmin </w:t>
      </w:r>
      <w:r>
        <w:rPr>
          <w:rStyle w:val="96"/>
        </w:rPr>
        <w:t>-p</w:t>
      </w:r>
    </w:p>
    <w:p w14:paraId="5506C3B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测试用户管理权限</w:t>
      </w:r>
    </w:p>
    <w:p w14:paraId="72BA06F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CREATE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 xml:space="preserve"> </w:t>
      </w:r>
      <w:r>
        <w:rPr>
          <w:rStyle w:val="72"/>
        </w:rPr>
        <w:t>IDENTIFIED</w:t>
      </w:r>
      <w:r>
        <w:rPr>
          <w:rStyle w:val="102"/>
        </w:rPr>
        <w:t xml:space="preserve"> </w:t>
      </w:r>
      <w:r>
        <w:rPr>
          <w:rStyle w:val="72"/>
        </w:rPr>
        <w:t>BY</w:t>
      </w:r>
      <w:r>
        <w:rPr>
          <w:rStyle w:val="102"/>
        </w:rPr>
        <w:t xml:space="preserve"> </w:t>
      </w:r>
      <w:r>
        <w:rPr>
          <w:rStyle w:val="80"/>
        </w:rPr>
        <w:t>'TestUser@2024!'</w:t>
      </w:r>
      <w:r>
        <w:rPr>
          <w:rStyle w:val="102"/>
        </w:rPr>
        <w:t>;</w:t>
      </w:r>
    </w:p>
    <w:p w14:paraId="50AE2EF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GRANT</w:t>
      </w:r>
      <w:r>
        <w:rPr>
          <w:rStyle w:val="102"/>
        </w:rPr>
        <w:t xml:space="preserve"> </w:t>
      </w: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72"/>
        </w:rPr>
        <w:t>ON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72"/>
        </w:rPr>
        <w:t>TO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04ABE463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SHOW GRANTS </w:t>
      </w:r>
      <w:r>
        <w:rPr>
          <w:rStyle w:val="91"/>
        </w:rPr>
        <w:t>FOR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38708467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DROP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 </w:t>
      </w:r>
      <w:r>
        <w:rPr>
          <w:rStyle w:val="80"/>
        </w:rPr>
        <w:t>'test_user'</w:t>
      </w:r>
      <w:r>
        <w:rPr>
          <w:rStyle w:val="102"/>
        </w:rPr>
        <w:t>@</w:t>
      </w:r>
      <w:r>
        <w:rPr>
          <w:rStyle w:val="80"/>
        </w:rPr>
        <w:t>'localhost'</w:t>
      </w:r>
      <w:r>
        <w:rPr>
          <w:rStyle w:val="102"/>
        </w:rPr>
        <w:t>;</w:t>
      </w:r>
    </w:p>
    <w:p w14:paraId="7FF3352C">
      <w:pPr>
        <w:pStyle w:val="71"/>
        <w:rPr>
          <w:rStyle w:val="102"/>
          <w:rFonts w:hint="eastAsia" w:eastAsia="宋体"/>
          <w:lang w:eastAsia="zh-CN"/>
        </w:rPr>
      </w:pPr>
    </w:p>
    <w:p w14:paraId="00A549EC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查看用户权限信息</w:t>
      </w:r>
    </w:p>
    <w:p w14:paraId="3A851F13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SELECT</w:t>
      </w:r>
      <w:r>
        <w:rPr>
          <w:rStyle w:val="102"/>
        </w:rPr>
        <w:t xml:space="preserve"> </w:t>
      </w:r>
      <w:r>
        <w:rPr>
          <w:rStyle w:val="89"/>
        </w:rPr>
        <w:t>user</w:t>
      </w:r>
      <w:r>
        <w:rPr>
          <w:rStyle w:val="102"/>
        </w:rPr>
        <w:t xml:space="preserve">, host, authentication_string </w:t>
      </w:r>
      <w:r>
        <w:rPr>
          <w:rStyle w:val="72"/>
        </w:rPr>
        <w:t>FROM</w:t>
      </w:r>
      <w:r>
        <w:rPr>
          <w:rStyle w:val="102"/>
        </w:rPr>
        <w:t xml:space="preserve"> mysql.</w:t>
      </w:r>
      <w:r>
        <w:rPr>
          <w:rStyle w:val="89"/>
        </w:rPr>
        <w:t>user</w:t>
      </w:r>
      <w:r>
        <w:rPr>
          <w:rStyle w:val="102"/>
        </w:rPr>
        <w:t>;</w:t>
      </w:r>
    </w:p>
    <w:p w14:paraId="772ABFC7">
      <w:pPr>
        <w:pStyle w:val="71"/>
        <w:rPr>
          <w:rStyle w:val="102"/>
          <w:rFonts w:hint="eastAsia" w:eastAsia="宋体"/>
          <w:lang w:eastAsia="zh-CN"/>
        </w:rPr>
      </w:pPr>
    </w:p>
    <w:p w14:paraId="2F83C361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尝试数据库操作（应该失败）</w:t>
      </w:r>
    </w:p>
    <w:p w14:paraId="3456B599">
      <w:pPr>
        <w:pStyle w:val="71"/>
      </w:pPr>
      <w:r>
        <w:rPr>
          <w:rStyle w:val="84"/>
        </w:rPr>
        <w:t>-- CREATE DATABASE test_security; -- 应该报错</w:t>
      </w:r>
    </w:p>
    <w:bookmarkEnd w:id="50"/>
    <w:bookmarkEnd w:id="56"/>
    <w:p w14:paraId="7746ED93">
      <w:pPr>
        <w:pStyle w:val="3"/>
        <w:numPr>
          <w:numId w:val="0"/>
        </w:numPr>
        <w:tabs>
          <w:tab w:val="clear" w:pos="576"/>
        </w:tabs>
        <w:ind w:leftChars="0"/>
      </w:pPr>
      <w:bookmarkStart w:id="57" w:name="_Toc22098"/>
      <w:bookmarkStart w:id="58" w:name="安全配置建议"/>
      <w:r>
        <w:rPr>
          <w:rFonts w:hint="eastAsia"/>
          <w:lang w:val="en-US" w:eastAsia="zh-CN"/>
        </w:rPr>
        <w:t>7</w:t>
      </w:r>
      <w:bookmarkStart w:id="77" w:name="_GoBack"/>
      <w:bookmarkEnd w:id="77"/>
      <w:r>
        <w:t xml:space="preserve">. </w:t>
      </w:r>
      <w:r>
        <w:rPr>
          <w:rFonts w:hint="eastAsia"/>
        </w:rPr>
        <w:t>安全配置建议</w:t>
      </w:r>
      <w:bookmarkEnd w:id="57"/>
    </w:p>
    <w:p w14:paraId="70669413">
      <w:pPr>
        <w:pStyle w:val="5"/>
        <w:numPr>
          <w:numId w:val="0"/>
        </w:numPr>
        <w:tabs>
          <w:tab w:val="clear" w:pos="1080"/>
        </w:tabs>
        <w:ind w:leftChars="0"/>
      </w:pPr>
      <w:bookmarkStart w:id="59" w:name="_Toc17918"/>
      <w:bookmarkStart w:id="60" w:name="密码策略配置"/>
      <w:r>
        <w:t xml:space="preserve">7.1 </w:t>
      </w:r>
      <w:r>
        <w:rPr>
          <w:rFonts w:hint="eastAsia"/>
        </w:rPr>
        <w:t>密码策略配置</w:t>
      </w:r>
      <w:bookmarkEnd w:id="59"/>
    </w:p>
    <w:p w14:paraId="019F79E6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配置密码验证插件（MySQL 5.7+）</w:t>
      </w:r>
    </w:p>
    <w:p w14:paraId="5CF787D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INSTALL PLUGIN validate_password SONAME </w:t>
      </w:r>
      <w:r>
        <w:rPr>
          <w:rStyle w:val="80"/>
        </w:rPr>
        <w:t>'validate_password.so'</w:t>
      </w:r>
      <w:r>
        <w:rPr>
          <w:rStyle w:val="102"/>
        </w:rPr>
        <w:t>;</w:t>
      </w:r>
    </w:p>
    <w:p w14:paraId="5CCA3757">
      <w:pPr>
        <w:pStyle w:val="71"/>
        <w:rPr>
          <w:rStyle w:val="102"/>
          <w:rFonts w:hint="eastAsia" w:eastAsia="宋体"/>
          <w:lang w:eastAsia="zh-CN"/>
        </w:rPr>
      </w:pPr>
    </w:p>
    <w:p w14:paraId="32D98A1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设置密码策略</w:t>
      </w:r>
    </w:p>
    <w:p w14:paraId="2EF09E6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validate_password_policy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'STRONG'</w:t>
      </w:r>
      <w:r>
        <w:rPr>
          <w:rStyle w:val="102"/>
        </w:rPr>
        <w:t>;</w:t>
      </w:r>
    </w:p>
    <w:p w14:paraId="190E8B50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validate_password_length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12</w:t>
      </w:r>
      <w:r>
        <w:rPr>
          <w:rStyle w:val="102"/>
        </w:rPr>
        <w:t>;</w:t>
      </w:r>
    </w:p>
    <w:p w14:paraId="0E029AA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validate_password_number_count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</w:t>
      </w:r>
      <w:r>
        <w:rPr>
          <w:rStyle w:val="102"/>
        </w:rPr>
        <w:t>;</w:t>
      </w:r>
    </w:p>
    <w:p w14:paraId="6D91483A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validate_password_special_char_count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</w:t>
      </w:r>
      <w:r>
        <w:rPr>
          <w:rStyle w:val="102"/>
        </w:rPr>
        <w:t>;</w:t>
      </w:r>
    </w:p>
    <w:p w14:paraId="19FF0EC4">
      <w:pPr>
        <w:pStyle w:val="71"/>
        <w:rPr>
          <w:rStyle w:val="102"/>
          <w:rFonts w:hint="eastAsia" w:eastAsia="宋体"/>
          <w:lang w:eastAsia="zh-CN"/>
        </w:rPr>
      </w:pPr>
    </w:p>
    <w:p w14:paraId="525F7B13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查看密码策略设置</w:t>
      </w:r>
    </w:p>
    <w:p w14:paraId="5D558130">
      <w:pPr>
        <w:pStyle w:val="71"/>
      </w:pP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'validate_password%'</w:t>
      </w:r>
      <w:r>
        <w:rPr>
          <w:rStyle w:val="102"/>
        </w:rPr>
        <w:t>;</w:t>
      </w:r>
    </w:p>
    <w:bookmarkEnd w:id="60"/>
    <w:p w14:paraId="73140368">
      <w:pPr>
        <w:pStyle w:val="5"/>
        <w:numPr>
          <w:numId w:val="0"/>
        </w:numPr>
        <w:tabs>
          <w:tab w:val="clear" w:pos="1080"/>
        </w:tabs>
        <w:ind w:leftChars="0"/>
      </w:pPr>
      <w:bookmarkStart w:id="61" w:name="_Toc27540"/>
      <w:bookmarkStart w:id="62" w:name="连接安全配置"/>
      <w:r>
        <w:t xml:space="preserve">7.2 </w:t>
      </w:r>
      <w:r>
        <w:rPr>
          <w:rFonts w:hint="eastAsia"/>
        </w:rPr>
        <w:t>连接安全配置</w:t>
      </w:r>
      <w:bookmarkEnd w:id="61"/>
    </w:p>
    <w:p w14:paraId="7A6AE867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限制连接数</w:t>
      </w:r>
    </w:p>
    <w:p w14:paraId="5047ECF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max_connections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200</w:t>
      </w:r>
      <w:r>
        <w:rPr>
          <w:rStyle w:val="102"/>
        </w:rPr>
        <w:t>;</w:t>
      </w:r>
    </w:p>
    <w:p w14:paraId="5B5CD314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max_user_connections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50</w:t>
      </w:r>
      <w:r>
        <w:rPr>
          <w:rStyle w:val="102"/>
        </w:rPr>
        <w:t>;</w:t>
      </w:r>
    </w:p>
    <w:p w14:paraId="2BE1A7E5">
      <w:pPr>
        <w:pStyle w:val="71"/>
        <w:rPr>
          <w:rStyle w:val="102"/>
          <w:rFonts w:hint="eastAsia" w:eastAsia="宋体"/>
          <w:lang w:eastAsia="zh-CN"/>
        </w:rPr>
      </w:pPr>
    </w:p>
    <w:p w14:paraId="789079B4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配置连接超时</w:t>
      </w:r>
    </w:p>
    <w:p w14:paraId="5A1DD72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wait_timeout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3600</w:t>
      </w:r>
      <w:r>
        <w:rPr>
          <w:rStyle w:val="102"/>
        </w:rPr>
        <w:t>;</w:t>
      </w:r>
    </w:p>
    <w:p w14:paraId="7F526071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interactive_timeout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74"/>
        </w:rPr>
        <w:t>3600</w:t>
      </w:r>
      <w:r>
        <w:rPr>
          <w:rStyle w:val="102"/>
        </w:rPr>
        <w:t>;</w:t>
      </w:r>
    </w:p>
    <w:p w14:paraId="7B7436A4">
      <w:pPr>
        <w:pStyle w:val="71"/>
        <w:rPr>
          <w:rStyle w:val="102"/>
          <w:rFonts w:hint="eastAsia" w:eastAsia="宋体"/>
          <w:lang w:eastAsia="zh-CN"/>
        </w:rPr>
      </w:pPr>
    </w:p>
    <w:p w14:paraId="62547F1F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查看连接配置</w:t>
      </w:r>
    </w:p>
    <w:p w14:paraId="1D2E6655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'%timeout%'</w:t>
      </w:r>
      <w:r>
        <w:rPr>
          <w:rStyle w:val="102"/>
        </w:rPr>
        <w:t>;</w:t>
      </w:r>
    </w:p>
    <w:p w14:paraId="6E9CF553">
      <w:pPr>
        <w:pStyle w:val="71"/>
      </w:pPr>
      <w:r>
        <w:rPr>
          <w:rStyle w:val="102"/>
        </w:rPr>
        <w:t xml:space="preserve">SHOW VARIABLES </w:t>
      </w:r>
      <w:r>
        <w:rPr>
          <w:rStyle w:val="72"/>
        </w:rPr>
        <w:t>LIKE</w:t>
      </w:r>
      <w:r>
        <w:rPr>
          <w:rStyle w:val="102"/>
        </w:rPr>
        <w:t xml:space="preserve"> </w:t>
      </w:r>
      <w:r>
        <w:rPr>
          <w:rStyle w:val="80"/>
        </w:rPr>
        <w:t>'%connection%'</w:t>
      </w:r>
      <w:r>
        <w:rPr>
          <w:rStyle w:val="102"/>
        </w:rPr>
        <w:t>;</w:t>
      </w:r>
    </w:p>
    <w:bookmarkEnd w:id="62"/>
    <w:p w14:paraId="72C71CA1">
      <w:pPr>
        <w:pStyle w:val="5"/>
        <w:numPr>
          <w:numId w:val="0"/>
        </w:numPr>
        <w:tabs>
          <w:tab w:val="clear" w:pos="1080"/>
        </w:tabs>
        <w:ind w:leftChars="0"/>
      </w:pPr>
      <w:bookmarkStart w:id="63" w:name="_Toc8628"/>
      <w:bookmarkStart w:id="64" w:name="审计配置优化"/>
      <w:r>
        <w:t xml:space="preserve">7.3 </w:t>
      </w:r>
      <w:r>
        <w:rPr>
          <w:rFonts w:hint="eastAsia"/>
        </w:rPr>
        <w:t>审计配置优化</w:t>
      </w:r>
      <w:bookmarkEnd w:id="63"/>
    </w:p>
    <w:p w14:paraId="008C92C5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配置详细的审计日志</w:t>
      </w:r>
    </w:p>
    <w:p w14:paraId="7E9198A3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general_log_file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'/var/log/mysql/general.log'</w:t>
      </w:r>
      <w:r>
        <w:rPr>
          <w:rStyle w:val="102"/>
        </w:rPr>
        <w:t>;</w:t>
      </w:r>
    </w:p>
    <w:p w14:paraId="168F7DAD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slow_query_log_file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'/var/log/mysql/slow.log'</w:t>
      </w:r>
      <w:r>
        <w:rPr>
          <w:rStyle w:val="102"/>
        </w:rPr>
        <w:t>;</w:t>
      </w:r>
    </w:p>
    <w:p w14:paraId="046159E2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72"/>
        </w:rPr>
        <w:t>SET</w:t>
      </w:r>
      <w:r>
        <w:rPr>
          <w:rStyle w:val="102"/>
        </w:rPr>
        <w:t xml:space="preserve"> </w:t>
      </w:r>
      <w:r>
        <w:rPr>
          <w:rStyle w:val="72"/>
        </w:rPr>
        <w:t>GLOBAL</w:t>
      </w:r>
      <w:r>
        <w:rPr>
          <w:rStyle w:val="102"/>
        </w:rPr>
        <w:t xml:space="preserve"> log_output </w:t>
      </w:r>
      <w:r>
        <w:rPr>
          <w:rStyle w:val="92"/>
        </w:rPr>
        <w:t>=</w:t>
      </w:r>
      <w:r>
        <w:rPr>
          <w:rStyle w:val="102"/>
        </w:rPr>
        <w:t xml:space="preserve"> </w:t>
      </w:r>
      <w:r>
        <w:rPr>
          <w:rStyle w:val="80"/>
        </w:rPr>
        <w:t>'FILE'</w:t>
      </w:r>
      <w:r>
        <w:rPr>
          <w:rStyle w:val="102"/>
        </w:rPr>
        <w:t>;</w:t>
      </w:r>
    </w:p>
    <w:p w14:paraId="76FC2657">
      <w:pPr>
        <w:pStyle w:val="71"/>
        <w:rPr>
          <w:rStyle w:val="102"/>
          <w:rFonts w:hint="eastAsia" w:eastAsia="宋体"/>
          <w:lang w:eastAsia="zh-CN"/>
        </w:rPr>
      </w:pPr>
    </w:p>
    <w:p w14:paraId="00AFC430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启用二进制日志（用于恢复和复制）</w:t>
      </w:r>
    </w:p>
    <w:p w14:paraId="54079214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在my.cnf中配置：</w:t>
      </w:r>
    </w:p>
    <w:p w14:paraId="23E89918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log-bin = /var/log/mysql/mysql-bin.log</w:t>
      </w:r>
    </w:p>
    <w:p w14:paraId="28C45E49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-- binlog_format = ROW</w:t>
      </w:r>
    </w:p>
    <w:p w14:paraId="20171772">
      <w:pPr>
        <w:pStyle w:val="71"/>
      </w:pPr>
      <w:r>
        <w:rPr>
          <w:rStyle w:val="84"/>
        </w:rPr>
        <w:t>-- expire_logs_days = 7</w:t>
      </w:r>
    </w:p>
    <w:bookmarkEnd w:id="58"/>
    <w:bookmarkEnd w:id="64"/>
    <w:p w14:paraId="1C267C92">
      <w:pPr>
        <w:pStyle w:val="3"/>
        <w:numPr>
          <w:numId w:val="0"/>
        </w:numPr>
        <w:tabs>
          <w:tab w:val="clear" w:pos="576"/>
        </w:tabs>
        <w:ind w:leftChars="0"/>
      </w:pPr>
      <w:bookmarkStart w:id="65" w:name="_Toc15513"/>
      <w:bookmarkStart w:id="66" w:name="常见问题与注意事项"/>
      <w:r>
        <w:t xml:space="preserve">8. </w:t>
      </w:r>
      <w:r>
        <w:rPr>
          <w:rFonts w:hint="eastAsia"/>
        </w:rPr>
        <w:t>常见问题与注意事项</w:t>
      </w:r>
      <w:bookmarkEnd w:id="65"/>
    </w:p>
    <w:p w14:paraId="06BA5801">
      <w:pPr>
        <w:pStyle w:val="5"/>
        <w:numPr>
          <w:numId w:val="0"/>
        </w:numPr>
        <w:tabs>
          <w:tab w:val="clear" w:pos="1080"/>
        </w:tabs>
        <w:ind w:leftChars="0"/>
      </w:pPr>
      <w:bookmarkStart w:id="67" w:name="_Toc24141"/>
      <w:bookmarkStart w:id="68" w:name="权限最小化原则"/>
      <w:r>
        <w:t xml:space="preserve">8.1 </w:t>
      </w:r>
      <w:r>
        <w:rPr>
          <w:rFonts w:hint="eastAsia"/>
        </w:rPr>
        <w:t>权限最小化原则</w:t>
      </w:r>
      <w:bookmarkEnd w:id="67"/>
    </w:p>
    <w:p w14:paraId="3A478975">
      <w:pPr>
        <w:numPr>
          <w:numId w:val="0"/>
        </w:numPr>
        <w:ind w:left="360" w:leftChars="0"/>
      </w:pPr>
      <w:r>
        <w:rPr>
          <w:rFonts w:hint="eastAsia"/>
        </w:rPr>
        <w:t>每个账户只分配完成其职责所需的最小权限</w:t>
      </w:r>
    </w:p>
    <w:p w14:paraId="5402908A">
      <w:pPr>
        <w:numPr>
          <w:numId w:val="0"/>
        </w:numPr>
        <w:ind w:left="360" w:leftChars="0"/>
      </w:pPr>
      <w:r>
        <w:rPr>
          <w:rFonts w:hint="eastAsia"/>
        </w:rPr>
        <w:t>定期审查和清理不必要的权限</w:t>
      </w:r>
    </w:p>
    <w:p w14:paraId="75637F95">
      <w:pPr>
        <w:numPr>
          <w:numId w:val="0"/>
        </w:numPr>
        <w:ind w:left="360" w:leftChars="0"/>
      </w:pPr>
      <w:r>
        <w:rPr>
          <w:rFonts w:hint="eastAsia"/>
        </w:rPr>
        <w:t>避免使用通配符权限（如</w:t>
      </w:r>
      <w:r>
        <w:t xml:space="preserve"> *.*</w:t>
      </w:r>
      <w:r>
        <w:rPr>
          <w:rFonts w:hint="eastAsia"/>
        </w:rPr>
        <w:t>），尽可能精确到具体数据库和表</w:t>
      </w:r>
    </w:p>
    <w:bookmarkEnd w:id="68"/>
    <w:p w14:paraId="743D5C0A">
      <w:pPr>
        <w:pStyle w:val="5"/>
        <w:numPr>
          <w:numId w:val="0"/>
        </w:numPr>
        <w:tabs>
          <w:tab w:val="clear" w:pos="1080"/>
        </w:tabs>
        <w:ind w:leftChars="0"/>
      </w:pPr>
      <w:bookmarkStart w:id="69" w:name="_Toc25468"/>
      <w:bookmarkStart w:id="70" w:name="账户安全管理"/>
      <w:r>
        <w:t xml:space="preserve">8.2 </w:t>
      </w:r>
      <w:r>
        <w:rPr>
          <w:rFonts w:hint="eastAsia"/>
        </w:rPr>
        <w:t>账户安全管理</w:t>
      </w:r>
      <w:bookmarkEnd w:id="69"/>
    </w:p>
    <w:p w14:paraId="65120F5A">
      <w:pPr>
        <w:numPr>
          <w:numId w:val="0"/>
        </w:numPr>
        <w:ind w:left="360" w:leftChars="0"/>
      </w:pPr>
      <w:r>
        <w:rPr>
          <w:rFonts w:hint="eastAsia"/>
        </w:rPr>
        <w:t>定期更换密码</w:t>
      </w:r>
    </w:p>
    <w:p w14:paraId="511F5796">
      <w:pPr>
        <w:numPr>
          <w:numId w:val="0"/>
        </w:numPr>
        <w:ind w:left="360" w:leftChars="0"/>
      </w:pPr>
      <w:r>
        <w:rPr>
          <w:rFonts w:hint="eastAsia"/>
        </w:rPr>
        <w:t>启用账户锁定策略</w:t>
      </w:r>
    </w:p>
    <w:p w14:paraId="1C9048D8">
      <w:pPr>
        <w:numPr>
          <w:numId w:val="0"/>
        </w:numPr>
        <w:ind w:left="360" w:leftChars="0"/>
      </w:pPr>
      <w:r>
        <w:rPr>
          <w:rFonts w:hint="eastAsia"/>
        </w:rPr>
        <w:t>监控异常登录行为</w:t>
      </w:r>
    </w:p>
    <w:p w14:paraId="0FB01D2F">
      <w:pPr>
        <w:numPr>
          <w:numId w:val="0"/>
        </w:numPr>
        <w:ind w:left="360" w:leftChars="0"/>
      </w:pPr>
      <w:r>
        <w:rPr>
          <w:rFonts w:hint="eastAsia"/>
        </w:rPr>
        <w:t>及时删除不再使用的账户</w:t>
      </w:r>
    </w:p>
    <w:bookmarkEnd w:id="70"/>
    <w:p w14:paraId="0FF7957C">
      <w:pPr>
        <w:pStyle w:val="5"/>
        <w:numPr>
          <w:numId w:val="0"/>
        </w:numPr>
        <w:tabs>
          <w:tab w:val="clear" w:pos="1080"/>
        </w:tabs>
        <w:ind w:leftChars="0"/>
      </w:pPr>
      <w:bookmarkStart w:id="71" w:name="_Toc4284"/>
      <w:bookmarkStart w:id="72" w:name="审计日志管理"/>
      <w:r>
        <w:t xml:space="preserve">8.3 </w:t>
      </w:r>
      <w:r>
        <w:rPr>
          <w:rFonts w:hint="eastAsia"/>
        </w:rPr>
        <w:t>审计日志管理</w:t>
      </w:r>
      <w:bookmarkEnd w:id="71"/>
    </w:p>
    <w:p w14:paraId="17ECC2BE">
      <w:pPr>
        <w:numPr>
          <w:numId w:val="0"/>
        </w:numPr>
        <w:ind w:left="360" w:leftChars="0"/>
      </w:pPr>
      <w:r>
        <w:rPr>
          <w:rFonts w:hint="eastAsia"/>
        </w:rPr>
        <w:t>确保审计日志的完整性和不可篡改性</w:t>
      </w:r>
    </w:p>
    <w:p w14:paraId="1B6BABEC">
      <w:pPr>
        <w:numPr>
          <w:numId w:val="0"/>
        </w:numPr>
        <w:ind w:left="360" w:leftChars="0"/>
      </w:pPr>
      <w:r>
        <w:rPr>
          <w:rFonts w:hint="eastAsia"/>
        </w:rPr>
        <w:t>定期备份审计日志</w:t>
      </w:r>
    </w:p>
    <w:p w14:paraId="64DD54B9">
      <w:pPr>
        <w:numPr>
          <w:numId w:val="0"/>
        </w:numPr>
        <w:ind w:left="360" w:leftChars="0"/>
      </w:pPr>
      <w:r>
        <w:rPr>
          <w:rFonts w:hint="eastAsia"/>
        </w:rPr>
        <w:t>设置日志轮转策略，避免日志文件过大</w:t>
      </w:r>
    </w:p>
    <w:p w14:paraId="7280C952">
      <w:pPr>
        <w:numPr>
          <w:numId w:val="0"/>
        </w:numPr>
        <w:ind w:left="360" w:leftChars="0"/>
      </w:pPr>
      <w:r>
        <w:rPr>
          <w:rFonts w:hint="eastAsia"/>
        </w:rPr>
        <w:t>建立日志分析和告警机制</w:t>
      </w:r>
    </w:p>
    <w:bookmarkEnd w:id="72"/>
    <w:p w14:paraId="087C7F15">
      <w:pPr>
        <w:pStyle w:val="5"/>
        <w:numPr>
          <w:numId w:val="0"/>
        </w:numPr>
        <w:tabs>
          <w:tab w:val="clear" w:pos="1080"/>
        </w:tabs>
        <w:ind w:leftChars="0"/>
      </w:pPr>
      <w:bookmarkStart w:id="73" w:name="_Toc8065"/>
      <w:bookmarkStart w:id="74" w:name="备份与恢复"/>
      <w:r>
        <w:t xml:space="preserve">8.4 </w:t>
      </w:r>
      <w:r>
        <w:rPr>
          <w:rFonts w:hint="eastAsia"/>
        </w:rPr>
        <w:t>备份与恢复</w:t>
      </w:r>
      <w:bookmarkEnd w:id="73"/>
    </w:p>
    <w:p w14:paraId="5534084B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定期备份用户权限信息</w:t>
      </w:r>
    </w:p>
    <w:p w14:paraId="0F5EE4FF">
      <w:pPr>
        <w:pStyle w:val="71"/>
        <w:rPr>
          <w:rStyle w:val="102"/>
          <w:rFonts w:hint="eastAsia" w:eastAsia="宋体"/>
          <w:lang w:eastAsia="zh-CN"/>
        </w:rPr>
      </w:pPr>
      <w:r>
        <w:rPr>
          <w:rStyle w:val="94"/>
        </w:rPr>
        <w:t>mysqldump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root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--single-transaction</w:t>
      </w:r>
      <w:r>
        <w:rPr>
          <w:rStyle w:val="102"/>
        </w:rPr>
        <w:t xml:space="preserve"> </w:t>
      </w:r>
      <w:r>
        <w:rPr>
          <w:rStyle w:val="96"/>
        </w:rPr>
        <w:t>--routines</w:t>
      </w:r>
      <w:r>
        <w:rPr>
          <w:rStyle w:val="102"/>
        </w:rPr>
        <w:t xml:space="preserve"> </w:t>
      </w:r>
      <w:r>
        <w:rPr>
          <w:rStyle w:val="96"/>
        </w:rPr>
        <w:t>--triggers</w:t>
      </w:r>
      <w:r>
        <w:rPr>
          <w:rStyle w:val="102"/>
        </w:rPr>
        <w:t xml:space="preserve"> mysql </w:t>
      </w:r>
      <w:r>
        <w:rPr>
          <w:rStyle w:val="92"/>
        </w:rPr>
        <w:t>&gt;</w:t>
      </w:r>
      <w:r>
        <w:rPr>
          <w:rStyle w:val="102"/>
        </w:rPr>
        <w:t xml:space="preserve"> mysql_grants_backup.sql</w:t>
      </w:r>
    </w:p>
    <w:p w14:paraId="5240F6A2">
      <w:pPr>
        <w:pStyle w:val="71"/>
        <w:rPr>
          <w:rStyle w:val="102"/>
          <w:rFonts w:hint="eastAsia" w:eastAsia="宋体"/>
          <w:lang w:eastAsia="zh-CN"/>
        </w:rPr>
      </w:pPr>
    </w:p>
    <w:p w14:paraId="5CC3B6AE">
      <w:pPr>
        <w:pStyle w:val="71"/>
        <w:rPr>
          <w:rStyle w:val="84"/>
          <w:rFonts w:hint="eastAsia" w:eastAsia="宋体"/>
          <w:lang w:eastAsia="zh-CN"/>
        </w:rPr>
      </w:pPr>
      <w:r>
        <w:rPr>
          <w:rStyle w:val="84"/>
        </w:rPr>
        <w:t># 备份业务数据库</w:t>
      </w:r>
    </w:p>
    <w:p w14:paraId="56AF3BAE">
      <w:pPr>
        <w:pStyle w:val="71"/>
      </w:pPr>
      <w:r>
        <w:rPr>
          <w:rStyle w:val="94"/>
        </w:rPr>
        <w:t>mysqldump</w:t>
      </w:r>
      <w:r>
        <w:rPr>
          <w:rStyle w:val="102"/>
        </w:rPr>
        <w:t xml:space="preserve"> </w:t>
      </w:r>
      <w:r>
        <w:rPr>
          <w:rStyle w:val="96"/>
        </w:rPr>
        <w:t>-u</w:t>
      </w:r>
      <w:r>
        <w:rPr>
          <w:rStyle w:val="102"/>
        </w:rPr>
        <w:t xml:space="preserve"> sysadmin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96"/>
        </w:rPr>
        <w:t>--single-transaction</w:t>
      </w:r>
      <w:r>
        <w:rPr>
          <w:rStyle w:val="102"/>
        </w:rPr>
        <w:t xml:space="preserve"> </w:t>
      </w:r>
      <w:r>
        <w:rPr>
          <w:rStyle w:val="96"/>
        </w:rPr>
        <w:t>--routines</w:t>
      </w:r>
      <w:r>
        <w:rPr>
          <w:rStyle w:val="102"/>
        </w:rPr>
        <w:t xml:space="preserve"> </w:t>
      </w:r>
      <w:r>
        <w:rPr>
          <w:rStyle w:val="96"/>
        </w:rPr>
        <w:t>--triggers</w:t>
      </w:r>
      <w:r>
        <w:rPr>
          <w:rStyle w:val="102"/>
        </w:rPr>
        <w:t xml:space="preserve"> business_db </w:t>
      </w:r>
      <w:r>
        <w:rPr>
          <w:rStyle w:val="92"/>
        </w:rPr>
        <w:t>&gt;</w:t>
      </w:r>
      <w:r>
        <w:rPr>
          <w:rStyle w:val="102"/>
        </w:rPr>
        <w:t xml:space="preserve"> business_db_backup.sql</w:t>
      </w:r>
    </w:p>
    <w:bookmarkEnd w:id="74"/>
    <w:p w14:paraId="439E296A">
      <w:pPr>
        <w:pStyle w:val="5"/>
        <w:numPr>
          <w:numId w:val="0"/>
        </w:numPr>
        <w:tabs>
          <w:tab w:val="clear" w:pos="1080"/>
        </w:tabs>
        <w:ind w:leftChars="0"/>
      </w:pPr>
      <w:bookmarkStart w:id="75" w:name="_Toc2261"/>
      <w:bookmarkStart w:id="76" w:name="监控和告警"/>
      <w:r>
        <w:t xml:space="preserve">8.5 </w:t>
      </w:r>
      <w:r>
        <w:rPr>
          <w:rFonts w:hint="eastAsia"/>
        </w:rPr>
        <w:t>监控和告警</w:t>
      </w:r>
      <w:bookmarkEnd w:id="75"/>
    </w:p>
    <w:p w14:paraId="21702FA4">
      <w:pPr>
        <w:numPr>
          <w:numId w:val="0"/>
        </w:numPr>
        <w:ind w:left="360" w:leftChars="0"/>
      </w:pPr>
      <w:r>
        <w:rPr>
          <w:rFonts w:hint="eastAsia"/>
        </w:rPr>
        <w:t>监控登录失败次数</w:t>
      </w:r>
    </w:p>
    <w:p w14:paraId="36EFA1F8">
      <w:pPr>
        <w:numPr>
          <w:numId w:val="0"/>
        </w:numPr>
        <w:ind w:left="360" w:leftChars="0"/>
      </w:pPr>
      <w:r>
        <w:rPr>
          <w:rFonts w:hint="eastAsia"/>
        </w:rPr>
        <w:t>监控权限变更操作</w:t>
      </w:r>
    </w:p>
    <w:p w14:paraId="531C87BD">
      <w:pPr>
        <w:numPr>
          <w:numId w:val="0"/>
        </w:numPr>
        <w:ind w:left="360" w:leftChars="0"/>
      </w:pPr>
      <w:r>
        <w:rPr>
          <w:rFonts w:hint="eastAsia"/>
        </w:rPr>
        <w:t>监控异常的SQL执行</w:t>
      </w:r>
    </w:p>
    <w:p w14:paraId="5EB4A556">
      <w:pPr>
        <w:numPr>
          <w:numId w:val="0"/>
        </w:numPr>
        <w:ind w:left="360" w:leftChars="0"/>
      </w:pPr>
      <w:r>
        <w:rPr>
          <w:rFonts w:hint="eastAsia"/>
        </w:rPr>
        <w:t>设置关键操作的告警机制</w:t>
      </w:r>
    </w:p>
    <w:p w14:paraId="43B3A358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81D132C">
      <w:r>
        <w:rPr>
          <w:rFonts w:hint="eastAsia"/>
          <w:b/>
          <w:bCs/>
        </w:rPr>
        <w:t>注意事项：</w:t>
      </w:r>
    </w:p>
    <w:p w14:paraId="1EAE7CE4">
      <w:pPr>
        <w:numPr>
          <w:numId w:val="0"/>
        </w:numPr>
        <w:ind w:left="360" w:leftChars="0"/>
      </w:pPr>
      <w:r>
        <w:rPr>
          <w:rFonts w:hint="eastAsia"/>
        </w:rPr>
        <w:t>本指南中的密码仅为示例，实际使用时请设置复杂且唯一的密码</w:t>
      </w:r>
    </w:p>
    <w:p w14:paraId="01CCB41E">
      <w:pPr>
        <w:numPr>
          <w:numId w:val="0"/>
        </w:numPr>
        <w:ind w:left="360" w:leftChars="0"/>
      </w:pPr>
      <w:r>
        <w:rPr>
          <w:rFonts w:hint="eastAsia"/>
        </w:rPr>
        <w:t>根据实际网络环境调整主机地址限制</w:t>
      </w:r>
    </w:p>
    <w:p w14:paraId="3F28E100">
      <w:pPr>
        <w:numPr>
          <w:numId w:val="0"/>
        </w:numPr>
        <w:ind w:left="360" w:leftChars="0"/>
      </w:pPr>
      <w:r>
        <w:rPr>
          <w:rFonts w:hint="eastAsia"/>
        </w:rPr>
        <w:t>定期审查和更新权限配置</w:t>
      </w:r>
    </w:p>
    <w:p w14:paraId="1E7558F3">
      <w:pPr>
        <w:numPr>
          <w:numId w:val="0"/>
        </w:numPr>
        <w:ind w:left="360" w:leftChars="0"/>
      </w:pPr>
      <w:r>
        <w:rPr>
          <w:rFonts w:hint="eastAsia"/>
        </w:rPr>
        <w:t>确保遵循组织的安全策略和合规要求</w:t>
      </w:r>
    </w:p>
    <w:p w14:paraId="26203503">
      <w:pPr>
        <w:numPr>
          <w:numId w:val="0"/>
        </w:numPr>
        <w:ind w:left="360" w:leftChars="0"/>
      </w:pPr>
      <w:r>
        <w:rPr>
          <w:rFonts w:hint="eastAsia"/>
        </w:rPr>
        <w:t>在生产环境中实施前，请在测试环境中充分验证所有配置</w:t>
      </w:r>
    </w:p>
    <w:bookmarkEnd w:id="0"/>
    <w:bookmarkEnd w:id="66"/>
    <w:bookmarkEnd w:id="76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C2993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7C5D6812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CA604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end"/>
    </w:r>
  </w:p>
  <w:p w14:paraId="61367D9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B448">
    <w:pPr>
      <w:pStyle w:val="23"/>
      <w:framePr w:wrap="around" w:vAnchor="text" w:hAnchor="margin" w:xAlign="right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0B2BE8F8">
    <w:pPr>
      <w:pStyle w:val="23"/>
      <w:ind w:right="360"/>
      <w:rPr>
        <w:rFonts w:hint="eastAsia"/>
      </w:rPr>
    </w:pPr>
    <w:r>
      <w:rPr>
        <w:rFonts w:hint="eastAsia"/>
      </w:rPr>
      <w:t xml:space="preserve">-内部资料，注意保密-                                                      </w:t>
    </w: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FA4D286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DFA48">
    <w:pPr>
      <w:pStyle w:val="24"/>
      <w:rPr>
        <w:rFonts w:hint="eastAsia" w:ascii="宋体" w:hAnsi="宋体"/>
        <w:color w:val="FF0000"/>
      </w:rPr>
    </w:pPr>
    <w:r>
      <w:rPr>
        <w:rFonts w:hint="eastAsia" w:ascii="宋体" w:hAnsi="宋体"/>
        <w:color w:val="FF0000"/>
        <w:lang w:val="en-US" w:eastAsia="zh-CN"/>
      </w:rPr>
      <w:t>北京安泰伟奥</w:t>
    </w:r>
    <w:r>
      <w:rPr>
        <w:rFonts w:hint="eastAsia" w:ascii="宋体" w:hAnsi="宋体"/>
        <w:color w:val="FF0000"/>
      </w:rPr>
      <w:t>技术股份有限公司</w:t>
    </w:r>
    <w:r>
      <w:rPr>
        <w:rFonts w:hint="eastAsia" w:ascii="宋体" w:hAnsi="宋体"/>
        <w:color w:val="FF0000"/>
        <w:lang w:val="en-US" w:eastAsia="zh-C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675E5"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66EF3">
    <w:pPr>
      <w:pStyle w:val="24"/>
      <w:jc w:val="both"/>
      <w:rPr>
        <w:rFonts w:hint="eastAsia"/>
        <w:color w:val="FF0000"/>
      </w:rPr>
    </w:pPr>
    <w:r>
      <w:rPr>
        <w:rFonts w:ascii="Arial Black" w:hAnsi="Arial Black" w:eastAsia="黑体"/>
      </w:rPr>
      <w:drawing>
        <wp:inline distT="0" distB="0" distL="114300" distR="114300">
          <wp:extent cx="800100" cy="200025"/>
          <wp:effectExtent l="0" t="0" r="0" b="9525"/>
          <wp:docPr id="1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简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 Black" w:hAnsi="Arial Black" w:eastAsia="黑体"/>
      </w:rPr>
      <w:t xml:space="preserve">                                                          </w:t>
    </w:r>
    <w:r>
      <w:rPr>
        <w:rFonts w:hint="eastAsia" w:ascii="宋体" w:hAnsi="宋体"/>
      </w:rPr>
      <w:t>EP-SP-RV-T12/V1.0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A168A"/>
    <w:multiLevelType w:val="multilevel"/>
    <w:tmpl w:val="66CA168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2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NotTrackMoves/>
  <w:attachedTemplate r:id="rId1"/>
  <w:documentProtection w:enforcement="0"/>
  <w:defaultTabStop w:val="420"/>
  <w:hyphenationZone w:val="36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5OGUyNGNmMjQ0MmVkOGZiMzEzOTFkZmI4NjFhYTEifQ=="/>
  </w:docVars>
  <w:rsids>
    <w:rsidRoot w:val="6970099A"/>
    <w:rsid w:val="00003419"/>
    <w:rsid w:val="000107F6"/>
    <w:rsid w:val="00021E8E"/>
    <w:rsid w:val="00027DD2"/>
    <w:rsid w:val="000675A0"/>
    <w:rsid w:val="00072F50"/>
    <w:rsid w:val="00073576"/>
    <w:rsid w:val="00097975"/>
    <w:rsid w:val="000B162F"/>
    <w:rsid w:val="000F7AAA"/>
    <w:rsid w:val="00105012"/>
    <w:rsid w:val="001472E5"/>
    <w:rsid w:val="001528EF"/>
    <w:rsid w:val="00152C7C"/>
    <w:rsid w:val="001A2D79"/>
    <w:rsid w:val="001B0767"/>
    <w:rsid w:val="001B0AF3"/>
    <w:rsid w:val="00245FE5"/>
    <w:rsid w:val="00255223"/>
    <w:rsid w:val="002634C4"/>
    <w:rsid w:val="00392397"/>
    <w:rsid w:val="003D4335"/>
    <w:rsid w:val="003F4689"/>
    <w:rsid w:val="004959F8"/>
    <w:rsid w:val="004A2B10"/>
    <w:rsid w:val="0052688A"/>
    <w:rsid w:val="00547DFE"/>
    <w:rsid w:val="006A5726"/>
    <w:rsid w:val="006C7804"/>
    <w:rsid w:val="006D7E95"/>
    <w:rsid w:val="00770D0E"/>
    <w:rsid w:val="007E1B25"/>
    <w:rsid w:val="007E3030"/>
    <w:rsid w:val="0080280D"/>
    <w:rsid w:val="0082323C"/>
    <w:rsid w:val="00873A59"/>
    <w:rsid w:val="008A0022"/>
    <w:rsid w:val="00922EC8"/>
    <w:rsid w:val="0092455D"/>
    <w:rsid w:val="009604EE"/>
    <w:rsid w:val="00A7332B"/>
    <w:rsid w:val="00AB4F0C"/>
    <w:rsid w:val="00AB5E74"/>
    <w:rsid w:val="00AE7BD7"/>
    <w:rsid w:val="00B34AC5"/>
    <w:rsid w:val="00B37DE7"/>
    <w:rsid w:val="00B47DB8"/>
    <w:rsid w:val="00B50512"/>
    <w:rsid w:val="00B8548E"/>
    <w:rsid w:val="00B93581"/>
    <w:rsid w:val="00B935C8"/>
    <w:rsid w:val="00BF5BC1"/>
    <w:rsid w:val="00C7144B"/>
    <w:rsid w:val="00C81B96"/>
    <w:rsid w:val="00C8744A"/>
    <w:rsid w:val="00D13467"/>
    <w:rsid w:val="00D40148"/>
    <w:rsid w:val="00D41643"/>
    <w:rsid w:val="00D71563"/>
    <w:rsid w:val="00E73BC2"/>
    <w:rsid w:val="00EB55CF"/>
    <w:rsid w:val="00EF13FB"/>
    <w:rsid w:val="00F6129F"/>
    <w:rsid w:val="0E301F92"/>
    <w:rsid w:val="11E27A6A"/>
    <w:rsid w:val="2AC5334C"/>
    <w:rsid w:val="2EBD3BB9"/>
    <w:rsid w:val="39EA7FD7"/>
    <w:rsid w:val="45901F42"/>
    <w:rsid w:val="480463E3"/>
    <w:rsid w:val="51891406"/>
    <w:rsid w:val="51FF2199"/>
    <w:rsid w:val="6970099A"/>
    <w:rsid w:val="6CFD4C86"/>
    <w:rsid w:val="74DE2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34">
    <w:name w:val="Default Paragraph Font"/>
    <w:semiHidden/>
    <w:qFormat/>
    <w:uiPriority w:val="0"/>
  </w:style>
  <w:style w:type="table" w:default="1" w:styleId="3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Body Text 3"/>
    <w:basedOn w:val="1"/>
    <w:qFormat/>
    <w:uiPriority w:val="0"/>
    <w:rPr>
      <w:color w:val="00FF00"/>
    </w:rPr>
  </w:style>
  <w:style w:type="paragraph" w:styleId="16">
    <w:name w:val="Body Text"/>
    <w:basedOn w:val="1"/>
    <w:qFormat/>
    <w:uiPriority w:val="0"/>
    <w:pPr>
      <w:spacing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Date"/>
    <w:basedOn w:val="1"/>
    <w:next w:val="1"/>
    <w:qFormat/>
    <w:uiPriority w:val="0"/>
    <w:rPr>
      <w:sz w:val="24"/>
      <w:szCs w:val="20"/>
    </w:rPr>
  </w:style>
  <w:style w:type="paragraph" w:styleId="22">
    <w:name w:val="Body Text Indent 2"/>
    <w:basedOn w:val="1"/>
    <w:qFormat/>
    <w:uiPriority w:val="0"/>
    <w:pPr>
      <w:spacing w:line="360" w:lineRule="auto"/>
      <w:ind w:firstLine="539"/>
    </w:pPr>
    <w:rPr>
      <w:sz w:val="24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rPr>
      <w:szCs w:val="20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29">
    <w:name w:val="toc 2"/>
    <w:basedOn w:val="1"/>
    <w:next w:val="1"/>
    <w:semiHidden/>
    <w:qFormat/>
    <w:uiPriority w:val="0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jc w:val="center"/>
    </w:pPr>
    <w:rPr>
      <w:sz w:val="32"/>
    </w:rPr>
  </w:style>
  <w:style w:type="paragraph" w:styleId="32">
    <w:name w:val="index 1"/>
    <w:basedOn w:val="1"/>
    <w:next w:val="1"/>
    <w:semiHidden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paragraph" w:customStyle="1" w:styleId="39">
    <w:name w:val="Verbatim"/>
    <w:basedOn w:val="40"/>
    <w:qFormat/>
    <w:uiPriority w:val="0"/>
    <w:pPr>
      <w:ind w:firstLine="0" w:firstLineChars="0"/>
    </w:pPr>
  </w:style>
  <w:style w:type="paragraph" w:customStyle="1" w:styleId="40">
    <w:name w:val="Code Block"/>
    <w:basedOn w:val="1"/>
    <w:qFormat/>
    <w:uiPriority w:val="0"/>
    <w:pPr>
      <w:shd w:val="pct5" w:fill="BEBEBE" w:themeFill="background1" w:themeFillShade="BF"/>
    </w:pPr>
    <w:rPr>
      <w:rFonts w:ascii="Consolas" w:hAnsi="Consolas" w:cs="Consolas"/>
      <w:color w:val="auto"/>
      <w:szCs w:val="22"/>
    </w:rPr>
  </w:style>
  <w:style w:type="paragraph" w:customStyle="1" w:styleId="41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2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3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4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46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7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48">
    <w:name w:val="xl2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49">
    <w:name w:val="xl2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0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51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2">
    <w:name w:val="xl2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53">
    <w:name w:val="文档正文"/>
    <w:basedOn w:val="1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Black" w:hAnsi="Arial Black"/>
      <w:kern w:val="0"/>
      <w:sz w:val="24"/>
    </w:rPr>
  </w:style>
  <w:style w:type="paragraph" w:customStyle="1" w:styleId="5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55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0"/>
      <w:szCs w:val="20"/>
    </w:rPr>
  </w:style>
  <w:style w:type="paragraph" w:customStyle="1" w:styleId="57">
    <w:name w:val="xl4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58">
    <w:name w:val="正文字缩2字"/>
    <w:basedOn w:val="1"/>
    <w:qFormat/>
    <w:uiPriority w:val="0"/>
    <w:pPr>
      <w:adjustRightInd w:val="0"/>
      <w:spacing w:before="60" w:after="60" w:line="360" w:lineRule="auto"/>
      <w:ind w:left="200" w:leftChars="200" w:firstLine="200" w:firstLineChars="200"/>
      <w:textAlignment w:val="baseline"/>
    </w:pPr>
    <w:rPr>
      <w:sz w:val="24"/>
    </w:rPr>
  </w:style>
  <w:style w:type="paragraph" w:customStyle="1" w:styleId="59">
    <w:name w:val="插图格式"/>
    <w:basedOn w:val="1"/>
    <w:qFormat/>
    <w:uiPriority w:val="0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60">
    <w:name w:val="123"/>
    <w:basedOn w:val="1"/>
    <w:qFormat/>
    <w:uiPriority w:val="0"/>
    <w:rPr>
      <w:szCs w:val="20"/>
    </w:rPr>
  </w:style>
  <w:style w:type="paragraph" w:customStyle="1" w:styleId="6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62">
    <w:name w:val="xl3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3">
    <w:name w:val="xl4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4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65">
    <w:name w:val="xl34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66">
    <w:name w:val="xl2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7">
    <w:name w:val="xl3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8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9">
    <w:name w:val="xl45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character" w:customStyle="1" w:styleId="70">
    <w:name w:val="标题 3 Char"/>
    <w:qFormat/>
    <w:uiPriority w:val="0"/>
    <w:rPr>
      <w:rFonts w:eastAsia="宋体"/>
      <w:b/>
      <w:kern w:val="2"/>
      <w:sz w:val="32"/>
      <w:lang w:val="en-US" w:eastAsia="zh-CN" w:bidi="ar-SA"/>
    </w:rPr>
  </w:style>
  <w:style w:type="paragraph" w:customStyle="1" w:styleId="71">
    <w:name w:val="Source Code"/>
    <w:qFormat/>
    <w:uiPriority w:val="0"/>
    <w:pPr>
      <w:shd w:val="clear" w:fill="F8F8F8"/>
      <w:wordWrap w:val="0"/>
    </w:pPr>
    <w:rPr>
      <w:rFonts w:ascii="Times New Roman" w:hAnsi="Times New Roman" w:eastAsia="宋体" w:cs="Times New Roman"/>
    </w:rPr>
  </w:style>
  <w:style w:type="character" w:customStyle="1" w:styleId="72">
    <w:name w:val="KeywordTok"/>
    <w:uiPriority w:val="0"/>
    <w:rPr>
      <w:b/>
      <w:color w:val="204A87"/>
      <w:shd w:val="clear" w:fill="F8F8F8"/>
    </w:rPr>
  </w:style>
  <w:style w:type="character" w:customStyle="1" w:styleId="73">
    <w:name w:val="DataTypeTok"/>
    <w:uiPriority w:val="0"/>
    <w:rPr>
      <w:color w:val="204A87"/>
      <w:shd w:val="clear" w:fill="F8F8F8"/>
    </w:rPr>
  </w:style>
  <w:style w:type="character" w:customStyle="1" w:styleId="74">
    <w:name w:val="DecValTok"/>
    <w:uiPriority w:val="0"/>
    <w:rPr>
      <w:color w:val="0000CF"/>
      <w:shd w:val="clear" w:fill="F8F8F8"/>
    </w:rPr>
  </w:style>
  <w:style w:type="character" w:customStyle="1" w:styleId="75">
    <w:name w:val="BaseNTok"/>
    <w:uiPriority w:val="0"/>
    <w:rPr>
      <w:color w:val="0000CF"/>
      <w:shd w:val="clear" w:fill="F8F8F8"/>
    </w:rPr>
  </w:style>
  <w:style w:type="character" w:customStyle="1" w:styleId="76">
    <w:name w:val="FloatTok"/>
    <w:uiPriority w:val="0"/>
    <w:rPr>
      <w:color w:val="0000CF"/>
      <w:shd w:val="clear" w:fill="F8F8F8"/>
    </w:rPr>
  </w:style>
  <w:style w:type="character" w:customStyle="1" w:styleId="77">
    <w:name w:val="ConstantTok"/>
    <w:uiPriority w:val="0"/>
    <w:rPr>
      <w:color w:val="8F5902"/>
      <w:shd w:val="clear" w:fill="F8F8F8"/>
    </w:rPr>
  </w:style>
  <w:style w:type="character" w:customStyle="1" w:styleId="78">
    <w:name w:val="CharTok"/>
    <w:uiPriority w:val="0"/>
    <w:rPr>
      <w:color w:val="4E9A06"/>
      <w:shd w:val="clear" w:fill="F8F8F8"/>
    </w:rPr>
  </w:style>
  <w:style w:type="character" w:customStyle="1" w:styleId="79">
    <w:name w:val="SpecialCharTok"/>
    <w:uiPriority w:val="0"/>
    <w:rPr>
      <w:b/>
      <w:color w:val="CE5C00"/>
      <w:shd w:val="clear" w:fill="F8F8F8"/>
    </w:rPr>
  </w:style>
  <w:style w:type="character" w:customStyle="1" w:styleId="80">
    <w:name w:val="StringTok"/>
    <w:uiPriority w:val="0"/>
    <w:rPr>
      <w:color w:val="4E9A06"/>
      <w:shd w:val="clear" w:fill="F8F8F8"/>
    </w:rPr>
  </w:style>
  <w:style w:type="character" w:customStyle="1" w:styleId="81">
    <w:name w:val="VerbatimStringTok"/>
    <w:uiPriority w:val="0"/>
    <w:rPr>
      <w:color w:val="4E9A06"/>
      <w:shd w:val="clear" w:fill="F8F8F8"/>
    </w:rPr>
  </w:style>
  <w:style w:type="character" w:customStyle="1" w:styleId="82">
    <w:name w:val="SpecialStringTok"/>
    <w:uiPriority w:val="0"/>
    <w:rPr>
      <w:color w:val="4E9A06"/>
      <w:shd w:val="clear" w:fill="F8F8F8"/>
    </w:rPr>
  </w:style>
  <w:style w:type="character" w:customStyle="1" w:styleId="83">
    <w:name w:val="ImportTok"/>
    <w:uiPriority w:val="0"/>
    <w:rPr>
      <w:shd w:val="clear" w:fill="F8F8F8"/>
    </w:rPr>
  </w:style>
  <w:style w:type="character" w:customStyle="1" w:styleId="84">
    <w:name w:val="CommentTok"/>
    <w:uiPriority w:val="0"/>
    <w:rPr>
      <w:i/>
      <w:color w:val="8F5902"/>
      <w:shd w:val="clear" w:fill="F8F8F8"/>
    </w:rPr>
  </w:style>
  <w:style w:type="character" w:customStyle="1" w:styleId="85">
    <w:name w:val="DocumentationTok"/>
    <w:uiPriority w:val="0"/>
    <w:rPr>
      <w:b/>
      <w:i/>
      <w:color w:val="8F5902"/>
      <w:shd w:val="clear" w:fill="F8F8F8"/>
    </w:rPr>
  </w:style>
  <w:style w:type="character" w:customStyle="1" w:styleId="86">
    <w:name w:val="AnnotationTok"/>
    <w:uiPriority w:val="0"/>
    <w:rPr>
      <w:b/>
      <w:i/>
      <w:color w:val="8F5902"/>
      <w:shd w:val="clear" w:fill="F8F8F8"/>
    </w:rPr>
  </w:style>
  <w:style w:type="character" w:customStyle="1" w:styleId="87">
    <w:name w:val="CommentVarTok"/>
    <w:uiPriority w:val="0"/>
    <w:rPr>
      <w:b/>
      <w:i/>
      <w:color w:val="8F5902"/>
      <w:shd w:val="clear" w:fill="F8F8F8"/>
    </w:rPr>
  </w:style>
  <w:style w:type="character" w:customStyle="1" w:styleId="88">
    <w:name w:val="OtherTok"/>
    <w:uiPriority w:val="0"/>
    <w:rPr>
      <w:color w:val="8F5902"/>
      <w:shd w:val="clear" w:fill="F8F8F8"/>
    </w:rPr>
  </w:style>
  <w:style w:type="character" w:customStyle="1" w:styleId="89">
    <w:name w:val="FunctionTok"/>
    <w:uiPriority w:val="0"/>
    <w:rPr>
      <w:b/>
      <w:color w:val="204A87"/>
      <w:shd w:val="clear" w:fill="F8F8F8"/>
    </w:rPr>
  </w:style>
  <w:style w:type="character" w:customStyle="1" w:styleId="90">
    <w:name w:val="VariableTok"/>
    <w:uiPriority w:val="0"/>
    <w:rPr>
      <w:color w:val="000000"/>
      <w:shd w:val="clear" w:fill="F8F8F8"/>
    </w:rPr>
  </w:style>
  <w:style w:type="character" w:customStyle="1" w:styleId="91">
    <w:name w:val="ControlFlowTok"/>
    <w:uiPriority w:val="0"/>
    <w:rPr>
      <w:b/>
      <w:color w:val="204A87"/>
      <w:shd w:val="clear" w:fill="F8F8F8"/>
    </w:rPr>
  </w:style>
  <w:style w:type="character" w:customStyle="1" w:styleId="92">
    <w:name w:val="OperatorTok"/>
    <w:uiPriority w:val="0"/>
    <w:rPr>
      <w:b/>
      <w:color w:val="CE5C00"/>
      <w:shd w:val="clear" w:fill="F8F8F8"/>
    </w:rPr>
  </w:style>
  <w:style w:type="character" w:customStyle="1" w:styleId="93">
    <w:name w:val="BuiltInTok"/>
    <w:uiPriority w:val="0"/>
    <w:rPr>
      <w:shd w:val="clear" w:fill="F8F8F8"/>
    </w:rPr>
  </w:style>
  <w:style w:type="character" w:customStyle="1" w:styleId="94">
    <w:name w:val="ExtensionTok"/>
    <w:uiPriority w:val="0"/>
    <w:rPr>
      <w:shd w:val="clear" w:fill="F8F8F8"/>
    </w:rPr>
  </w:style>
  <w:style w:type="character" w:customStyle="1" w:styleId="95">
    <w:name w:val="PreprocessorTok"/>
    <w:uiPriority w:val="0"/>
    <w:rPr>
      <w:i/>
      <w:color w:val="8F5902"/>
      <w:shd w:val="clear" w:fill="F8F8F8"/>
    </w:rPr>
  </w:style>
  <w:style w:type="character" w:customStyle="1" w:styleId="96">
    <w:name w:val="AttributeTok"/>
    <w:uiPriority w:val="0"/>
    <w:rPr>
      <w:color w:val="204A87"/>
      <w:shd w:val="clear" w:fill="F8F8F8"/>
    </w:rPr>
  </w:style>
  <w:style w:type="character" w:customStyle="1" w:styleId="97">
    <w:name w:val="RegionMarkerTok"/>
    <w:uiPriority w:val="0"/>
    <w:rPr>
      <w:shd w:val="clear" w:fill="F8F8F8"/>
    </w:rPr>
  </w:style>
  <w:style w:type="character" w:customStyle="1" w:styleId="98">
    <w:name w:val="InformationTok"/>
    <w:uiPriority w:val="0"/>
    <w:rPr>
      <w:b/>
      <w:i/>
      <w:color w:val="8F5902"/>
      <w:shd w:val="clear" w:fill="F8F8F8"/>
    </w:rPr>
  </w:style>
  <w:style w:type="character" w:customStyle="1" w:styleId="99">
    <w:name w:val="WarningTok"/>
    <w:uiPriority w:val="0"/>
    <w:rPr>
      <w:b/>
      <w:i/>
      <w:color w:val="8F5902"/>
      <w:shd w:val="clear" w:fill="F8F8F8"/>
    </w:rPr>
  </w:style>
  <w:style w:type="character" w:customStyle="1" w:styleId="100">
    <w:name w:val="AlertTok"/>
    <w:uiPriority w:val="0"/>
    <w:rPr>
      <w:color w:val="EF2929"/>
      <w:shd w:val="clear" w:fill="F8F8F8"/>
    </w:rPr>
  </w:style>
  <w:style w:type="character" w:customStyle="1" w:styleId="101">
    <w:name w:val="ErrorTok"/>
    <w:uiPriority w:val="0"/>
    <w:rPr>
      <w:b/>
      <w:color w:val="A40000"/>
      <w:shd w:val="clear" w:fill="F8F8F8"/>
    </w:rPr>
  </w:style>
  <w:style w:type="character" w:customStyle="1" w:styleId="102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en\AppData\Roaming\kingsoft\office6\templates\download\53e4437c-1446-4a9e-bd07-f86b8a19b7ab\CMMI-&#29992;&#25143;&#25163;&#20876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CMMI-用户手册模板.docx</Template>
  <Pages>13</Pages>
  <Words>2964</Words>
  <Characters>8609</Characters>
  <Lines>28</Lines>
  <Paragraphs>8</Paragraphs>
  <TotalTime>1</TotalTime>
  <ScaleCrop>false</ScaleCrop>
  <LinksUpToDate>false</LinksUpToDate>
  <CharactersWithSpaces>9971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2025-08-27T06:42:00Z</dcterms:created>
  <dc:creator>晓晨</dc:creator>
  <cp:lastModifiedBy>晓晨</cp:lastModifiedBy>
  <dcterms:modified xsi:type="dcterms:W3CDTF">2025-08-27T06:44:57Z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F3C5DEDE480F421FB1DCEBD0314FBF9B_12</vt:lpwstr>
  </property>
</Properties>
</file>